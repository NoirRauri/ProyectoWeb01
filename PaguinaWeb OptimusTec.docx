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horzAnchor="page" w:tblpX="993" w:tblpY="320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541"/>
      </w:tblGrid>
      <w:tr w:rsidR="004B7E44" w14:paraId="4DD654F6" w14:textId="77777777" w:rsidTr="004B7E44">
        <w:trPr>
          <w:trHeight w:val="2536"/>
        </w:trPr>
        <w:tc>
          <w:tcPr>
            <w:tcW w:w="8541" w:type="dxa"/>
            <w:tcBorders>
              <w:top w:val="nil"/>
              <w:left w:val="nil"/>
              <w:bottom w:val="nil"/>
              <w:right w:val="nil"/>
            </w:tcBorders>
          </w:tcPr>
          <w:p w14:paraId="3EF92658" w14:textId="77777777" w:rsidR="004B7E44" w:rsidRDefault="004B7E44" w:rsidP="004B7E44">
            <w:r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63E71F09" wp14:editId="349E9009">
                      <wp:extent cx="5419725" cy="1506829"/>
                      <wp:effectExtent l="0" t="0" r="0" b="0"/>
                      <wp:docPr id="8" name="Cuadro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419725" cy="150682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BB4A726" w14:textId="6F9B6C27" w:rsidR="004B7E44" w:rsidRPr="00CD693D" w:rsidRDefault="004B7E44" w:rsidP="004B7E44">
                                  <w:pPr>
                                    <w:pStyle w:val="Ttulo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 w:bidi="es-ES"/>
                                    </w:rPr>
                                    <w:t xml:space="preserve">PROPUESTA </w:t>
                                  </w:r>
                                  <w:r w:rsidR="00D23EE1" w:rsidRPr="00CD693D">
                                    <w:rPr>
                                      <w:lang w:val="en-US" w:bidi="es-ES"/>
                                    </w:rPr>
                                    <w:t>WEB Optimus-tec</w:t>
                                  </w:r>
                                </w:p>
                                <w:p w14:paraId="1C7D3B71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0B5E2157" w14:textId="77777777" w:rsidR="004B7E44" w:rsidRPr="00CD693D" w:rsidRDefault="00D23EE1" w:rsidP="004B7E44">
                                  <w:pPr>
                                    <w:pStyle w:val="Ttulo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 w:bidi="es-ES"/>
                                    </w:rPr>
                                    <w:t>us-tec</w:t>
                                  </w:r>
                                </w:p>
                                <w:p w14:paraId="3531BE6E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506341CD" w14:textId="77777777" w:rsidR="004B7E44" w:rsidRPr="00CD693D" w:rsidRDefault="00D23EE1" w:rsidP="004B7E44">
                                  <w:pPr>
                                    <w:pStyle w:val="Ttulo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 w:bidi="es-ES"/>
                                    </w:rPr>
                                    <w:t>us-tec</w:t>
                                  </w:r>
                                </w:p>
                                <w:p w14:paraId="0AE02606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3C9C35EA" w14:textId="77777777" w:rsidR="004B7E44" w:rsidRPr="00CD693D" w:rsidRDefault="00D23EE1" w:rsidP="004B7E44">
                                  <w:pPr>
                                    <w:pStyle w:val="Ttulo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 w:bidi="es-ES"/>
                                    </w:rPr>
                                    <w:t>us-tec</w:t>
                                  </w:r>
                                </w:p>
                                <w:p w14:paraId="4FCD1AD6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0A8B72DD" w14:textId="77777777" w:rsidR="004B7E44" w:rsidRPr="00CD693D" w:rsidRDefault="00D23EE1" w:rsidP="004B7E44">
                                  <w:pPr>
                                    <w:pStyle w:val="Ttulo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 w:bidi="es-ES"/>
                                    </w:rPr>
                                    <w:t>us-tec</w:t>
                                  </w:r>
                                </w:p>
                                <w:p w14:paraId="22C24A13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12A080D0" w14:textId="77777777" w:rsidR="004B7E44" w:rsidRPr="00CD693D" w:rsidRDefault="00D23EE1" w:rsidP="004B7E44">
                                  <w:pPr>
                                    <w:pStyle w:val="Ttulo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 w:bidi="es-ES"/>
                                    </w:rPr>
                                    <w:t>us-tec</w:t>
                                  </w:r>
                                </w:p>
                                <w:p w14:paraId="327A7119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1E519524" w14:textId="77777777" w:rsidR="004B7E44" w:rsidRPr="00CD693D" w:rsidRDefault="00D23EE1" w:rsidP="004B7E44">
                                  <w:pPr>
                                    <w:pStyle w:val="Ttulo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 w:bidi="es-ES"/>
                                    </w:rPr>
                                    <w:t>us-tec</w:t>
                                  </w:r>
                                </w:p>
                                <w:p w14:paraId="3AD33D60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54E667A9" w14:textId="77777777" w:rsidR="004B7E44" w:rsidRPr="00CD693D" w:rsidRDefault="00D23EE1" w:rsidP="004B7E44">
                                  <w:pPr>
                                    <w:pStyle w:val="Ttulo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 w:bidi="es-ES"/>
                                    </w:rPr>
                                    <w:t>us-tec</w:t>
                                  </w:r>
                                </w:p>
                                <w:p w14:paraId="2623ABCB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418245B7" w14:textId="77777777" w:rsidR="004B7E44" w:rsidRPr="00CD693D" w:rsidRDefault="00D23EE1" w:rsidP="004B7E44">
                                  <w:pPr>
                                    <w:pStyle w:val="Ttulo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 w:bidi="es-ES"/>
                                    </w:rPr>
                                    <w:t>us-tec</w:t>
                                  </w:r>
                                </w:p>
                                <w:p w14:paraId="3DB95572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0A0FD9B3" w14:textId="77777777" w:rsidR="004B7E44" w:rsidRPr="00CD693D" w:rsidRDefault="00D23EE1" w:rsidP="004B7E44">
                                  <w:pPr>
                                    <w:pStyle w:val="Ttulo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 w:bidi="es-ES"/>
                                    </w:rPr>
                                    <w:t>us-tec</w:t>
                                  </w:r>
                                </w:p>
                                <w:p w14:paraId="1D1F4EFE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55262B22" w14:textId="77777777" w:rsidR="004B7E44" w:rsidRPr="00CD693D" w:rsidRDefault="00D23EE1" w:rsidP="004B7E44">
                                  <w:pPr>
                                    <w:pStyle w:val="Ttulo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 w:bidi="es-ES"/>
                                    </w:rPr>
                                    <w:t>us-tec</w:t>
                                  </w:r>
                                </w:p>
                                <w:p w14:paraId="34518E6B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37D17B42" w14:textId="77777777" w:rsidR="004B7E44" w:rsidRPr="00CD693D" w:rsidRDefault="00D23EE1" w:rsidP="004B7E44">
                                  <w:pPr>
                                    <w:pStyle w:val="Ttulo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 w:bidi="es-ES"/>
                                    </w:rPr>
                                    <w:t>us-tec</w:t>
                                  </w:r>
                                </w:p>
                                <w:p w14:paraId="7A726B64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128EC20F" w14:textId="77777777" w:rsidR="004B7E44" w:rsidRPr="00CD693D" w:rsidRDefault="00D23EE1" w:rsidP="004B7E44">
                                  <w:pPr>
                                    <w:pStyle w:val="Ttulo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 w:bidi="es-ES"/>
                                    </w:rPr>
                                    <w:t>us-tec</w:t>
                                  </w:r>
                                </w:p>
                                <w:p w14:paraId="09B76E21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5D088FB3" w14:textId="77777777" w:rsidR="004B7E44" w:rsidRPr="00CD693D" w:rsidRDefault="00D23EE1" w:rsidP="004B7E44">
                                  <w:pPr>
                                    <w:pStyle w:val="Ttulo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 w:bidi="es-ES"/>
                                    </w:rPr>
                                    <w:t>us-tec</w:t>
                                  </w:r>
                                </w:p>
                                <w:p w14:paraId="2C7DAA35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6BF78779" w14:textId="77777777" w:rsidR="004B7E44" w:rsidRPr="00CD693D" w:rsidRDefault="00D23EE1" w:rsidP="004B7E44">
                                  <w:pPr>
                                    <w:pStyle w:val="Ttulo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 w:bidi="es-ES"/>
                                    </w:rPr>
                                    <w:t>us-tec</w:t>
                                  </w:r>
                                </w:p>
                                <w:p w14:paraId="12150D18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4CA406FE" w14:textId="77777777" w:rsidR="004B7E44" w:rsidRPr="00CD693D" w:rsidRDefault="00D23EE1" w:rsidP="004B7E44">
                                  <w:pPr>
                                    <w:pStyle w:val="Ttulo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 w:bidi="es-ES"/>
                                    </w:rPr>
                                    <w:t>us-tec</w:t>
                                  </w:r>
                                </w:p>
                                <w:p w14:paraId="4BAD1DBB" w14:textId="77777777" w:rsidR="00000000" w:rsidRDefault="00000000"/>
                                <w:p w14:paraId="541F71C5" w14:textId="4B5A7882" w:rsidR="004B7E44" w:rsidRPr="00CD693D" w:rsidRDefault="00D23EE1" w:rsidP="004B7E44">
                                  <w:pPr>
                                    <w:pStyle w:val="Ttulo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 w:bidi="es-ES"/>
                                    </w:rPr>
                                    <w:t>tec</w:t>
                                  </w:r>
                                </w:p>
                                <w:p w14:paraId="555C783E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577DCF05" w14:textId="77777777" w:rsidR="004B7E44" w:rsidRPr="00CD693D" w:rsidRDefault="00D23EE1" w:rsidP="004B7E44">
                                  <w:pPr>
                                    <w:pStyle w:val="Ttulo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 w:bidi="es-ES"/>
                                    </w:rPr>
                                    <w:t>us-tec</w:t>
                                  </w:r>
                                </w:p>
                                <w:p w14:paraId="107BCD42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787E19AA" w14:textId="77777777" w:rsidR="004B7E44" w:rsidRPr="00CD693D" w:rsidRDefault="00D23EE1" w:rsidP="004B7E44">
                                  <w:pPr>
                                    <w:pStyle w:val="Ttulo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 w:bidi="es-ES"/>
                                    </w:rPr>
                                    <w:t>us-tec</w:t>
                                  </w:r>
                                </w:p>
                                <w:p w14:paraId="18AB93E8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0955FC95" w14:textId="77777777" w:rsidR="004B7E44" w:rsidRPr="00CD693D" w:rsidRDefault="00D23EE1" w:rsidP="004B7E44">
                                  <w:pPr>
                                    <w:pStyle w:val="Ttulo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 w:bidi="es-ES"/>
                                    </w:rPr>
                                    <w:t>us-tec</w:t>
                                  </w:r>
                                </w:p>
                                <w:p w14:paraId="42C796AD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7DEC4DAD" w14:textId="77777777" w:rsidR="004B7E44" w:rsidRPr="00CD693D" w:rsidRDefault="00D23EE1" w:rsidP="004B7E44">
                                  <w:pPr>
                                    <w:pStyle w:val="Ttulo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 w:bidi="es-ES"/>
                                    </w:rPr>
                                    <w:t>us-tec</w:t>
                                  </w:r>
                                </w:p>
                                <w:p w14:paraId="6D6CD616" w14:textId="77777777" w:rsidR="00000000" w:rsidRDefault="00000000"/>
                                <w:p w14:paraId="62AE8D14" w14:textId="035E0E18" w:rsidR="004B7E44" w:rsidRPr="00CD693D" w:rsidRDefault="00D23EE1" w:rsidP="004B7E44">
                                  <w:pPr>
                                    <w:pStyle w:val="Ttulo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 w:bidi="es-ES"/>
                                    </w:rPr>
                                    <w:t>us-tec</w:t>
                                  </w:r>
                                </w:p>
                                <w:p w14:paraId="5D672642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5933A4B1" w14:textId="77777777" w:rsidR="004B7E44" w:rsidRPr="00CD693D" w:rsidRDefault="00D23EE1" w:rsidP="004B7E44">
                                  <w:pPr>
                                    <w:pStyle w:val="Ttulo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 w:bidi="es-ES"/>
                                    </w:rPr>
                                    <w:t>us-tec</w:t>
                                  </w:r>
                                </w:p>
                                <w:p w14:paraId="2D41F7AA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56C6F4AC" w14:textId="77777777" w:rsidR="004B7E44" w:rsidRPr="00CD693D" w:rsidRDefault="00D23EE1" w:rsidP="004B7E44">
                                  <w:pPr>
                                    <w:pStyle w:val="Ttulo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 w:bidi="es-ES"/>
                                    </w:rPr>
                                    <w:t>us-tec</w:t>
                                  </w:r>
                                </w:p>
                                <w:p w14:paraId="29A54201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43E1D9D5" w14:textId="77777777" w:rsidR="004B7E44" w:rsidRPr="00CD693D" w:rsidRDefault="00D23EE1" w:rsidP="004B7E44">
                                  <w:pPr>
                                    <w:pStyle w:val="Ttulo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 w:bidi="es-ES"/>
                                    </w:rPr>
                                    <w:t>us-tec</w:t>
                                  </w:r>
                                </w:p>
                                <w:p w14:paraId="4A6EA66E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0FC5F9E0" w14:textId="11F3B2F0" w:rsidR="004B7E44" w:rsidRPr="00CD693D" w:rsidRDefault="00D23EE1" w:rsidP="004B7E44">
                                  <w:pPr>
                                    <w:pStyle w:val="Ttulo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 w:bidi="es-ES"/>
                                    </w:rPr>
                                    <w:t>us-tec</w:t>
                                  </w:r>
                                </w:p>
                                <w:p w14:paraId="390FCA8F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2DDAB507" w14:textId="77777777" w:rsidR="004B7E44" w:rsidRPr="00CD693D" w:rsidRDefault="00D23EE1" w:rsidP="004B7E44">
                                  <w:pPr>
                                    <w:pStyle w:val="Ttulo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 w:bidi="es-ES"/>
                                    </w:rPr>
                                    <w:t>us-tec</w:t>
                                  </w:r>
                                </w:p>
                                <w:p w14:paraId="3A5FA8A8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19BB78C0" w14:textId="02D60A14" w:rsidR="004B7E44" w:rsidRPr="00CD693D" w:rsidRDefault="00D23EE1" w:rsidP="004B7E44">
                                  <w:pPr>
                                    <w:pStyle w:val="Ttulo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 w:bidi="es-ES"/>
                                    </w:rPr>
                                    <w:t>us-tec</w:t>
                                  </w:r>
                                </w:p>
                                <w:p w14:paraId="48140CF5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72D9B889" w14:textId="4441EE1E" w:rsidR="004B7E44" w:rsidRPr="00CD693D" w:rsidRDefault="00D23EE1" w:rsidP="004B7E44">
                                  <w:pPr>
                                    <w:pStyle w:val="Ttulo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 w:bidi="es-ES"/>
                                    </w:rPr>
                                    <w:t>us-tec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63E71F09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8" o:spid="_x0000_s1026" type="#_x0000_t202" style="width:426.75pt;height:118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" filled="f" stroked="f" strokeweight=".5pt">
                      <v:textbox>
                        <w:txbxContent>
                          <w:p w14:paraId="3BB4A726" w14:textId="6F9B6C27" w:rsidR="004B7E44" w:rsidRPr="00CD693D" w:rsidRDefault="004B7E44" w:rsidP="004B7E44">
                            <w:pPr>
                              <w:pStyle w:val="Ttulo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 w:bidi="es-ES"/>
                              </w:rPr>
                              <w:t xml:space="preserve">PROPUESTA </w:t>
                            </w:r>
                            <w:r w:rsidR="00D23EE1" w:rsidRPr="00CD693D">
                              <w:rPr>
                                <w:lang w:val="en-US" w:bidi="es-ES"/>
                              </w:rPr>
                              <w:t>WEB Optimus-tec</w:t>
                            </w:r>
                          </w:p>
                          <w:p w14:paraId="1C7D3B71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0B5E2157" w14:textId="77777777" w:rsidR="004B7E44" w:rsidRPr="00CD693D" w:rsidRDefault="00D23EE1" w:rsidP="004B7E44">
                            <w:pPr>
                              <w:pStyle w:val="Ttulo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 w:bidi="es-ES"/>
                              </w:rPr>
                              <w:t>us-tec</w:t>
                            </w:r>
                          </w:p>
                          <w:p w14:paraId="3531BE6E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06341CD" w14:textId="77777777" w:rsidR="004B7E44" w:rsidRPr="00CD693D" w:rsidRDefault="00D23EE1" w:rsidP="004B7E44">
                            <w:pPr>
                              <w:pStyle w:val="Ttulo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 w:bidi="es-ES"/>
                              </w:rPr>
                              <w:t>us-tec</w:t>
                            </w:r>
                          </w:p>
                          <w:p w14:paraId="0AE02606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3C9C35EA" w14:textId="77777777" w:rsidR="004B7E44" w:rsidRPr="00CD693D" w:rsidRDefault="00D23EE1" w:rsidP="004B7E44">
                            <w:pPr>
                              <w:pStyle w:val="Ttulo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 w:bidi="es-ES"/>
                              </w:rPr>
                              <w:t>us-tec</w:t>
                            </w:r>
                          </w:p>
                          <w:p w14:paraId="4FCD1AD6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0A8B72DD" w14:textId="77777777" w:rsidR="004B7E44" w:rsidRPr="00CD693D" w:rsidRDefault="00D23EE1" w:rsidP="004B7E44">
                            <w:pPr>
                              <w:pStyle w:val="Ttulo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 w:bidi="es-ES"/>
                              </w:rPr>
                              <w:t>us-tec</w:t>
                            </w:r>
                          </w:p>
                          <w:p w14:paraId="22C24A13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12A080D0" w14:textId="77777777" w:rsidR="004B7E44" w:rsidRPr="00CD693D" w:rsidRDefault="00D23EE1" w:rsidP="004B7E44">
                            <w:pPr>
                              <w:pStyle w:val="Ttulo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 w:bidi="es-ES"/>
                              </w:rPr>
                              <w:t>us-tec</w:t>
                            </w:r>
                          </w:p>
                          <w:p w14:paraId="327A7119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1E519524" w14:textId="77777777" w:rsidR="004B7E44" w:rsidRPr="00CD693D" w:rsidRDefault="00D23EE1" w:rsidP="004B7E44">
                            <w:pPr>
                              <w:pStyle w:val="Ttulo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 w:bidi="es-ES"/>
                              </w:rPr>
                              <w:t>us-tec</w:t>
                            </w:r>
                          </w:p>
                          <w:p w14:paraId="3AD33D60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4E667A9" w14:textId="77777777" w:rsidR="004B7E44" w:rsidRPr="00CD693D" w:rsidRDefault="00D23EE1" w:rsidP="004B7E44">
                            <w:pPr>
                              <w:pStyle w:val="Ttulo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 w:bidi="es-ES"/>
                              </w:rPr>
                              <w:t>us-tec</w:t>
                            </w:r>
                          </w:p>
                          <w:p w14:paraId="2623ABCB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418245B7" w14:textId="77777777" w:rsidR="004B7E44" w:rsidRPr="00CD693D" w:rsidRDefault="00D23EE1" w:rsidP="004B7E44">
                            <w:pPr>
                              <w:pStyle w:val="Ttulo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 w:bidi="es-ES"/>
                              </w:rPr>
                              <w:t>us-tec</w:t>
                            </w:r>
                          </w:p>
                          <w:p w14:paraId="3DB95572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0A0FD9B3" w14:textId="77777777" w:rsidR="004B7E44" w:rsidRPr="00CD693D" w:rsidRDefault="00D23EE1" w:rsidP="004B7E44">
                            <w:pPr>
                              <w:pStyle w:val="Ttulo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 w:bidi="es-ES"/>
                              </w:rPr>
                              <w:t>us-tec</w:t>
                            </w:r>
                          </w:p>
                          <w:p w14:paraId="1D1F4EFE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5262B22" w14:textId="77777777" w:rsidR="004B7E44" w:rsidRPr="00CD693D" w:rsidRDefault="00D23EE1" w:rsidP="004B7E44">
                            <w:pPr>
                              <w:pStyle w:val="Ttulo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 w:bidi="es-ES"/>
                              </w:rPr>
                              <w:t>us-tec</w:t>
                            </w:r>
                          </w:p>
                          <w:p w14:paraId="34518E6B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37D17B42" w14:textId="77777777" w:rsidR="004B7E44" w:rsidRPr="00CD693D" w:rsidRDefault="00D23EE1" w:rsidP="004B7E44">
                            <w:pPr>
                              <w:pStyle w:val="Ttulo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 w:bidi="es-ES"/>
                              </w:rPr>
                              <w:t>us-tec</w:t>
                            </w:r>
                          </w:p>
                          <w:p w14:paraId="7A726B64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128EC20F" w14:textId="77777777" w:rsidR="004B7E44" w:rsidRPr="00CD693D" w:rsidRDefault="00D23EE1" w:rsidP="004B7E44">
                            <w:pPr>
                              <w:pStyle w:val="Ttulo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 w:bidi="es-ES"/>
                              </w:rPr>
                              <w:t>us-tec</w:t>
                            </w:r>
                          </w:p>
                          <w:p w14:paraId="09B76E21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D088FB3" w14:textId="77777777" w:rsidR="004B7E44" w:rsidRPr="00CD693D" w:rsidRDefault="00D23EE1" w:rsidP="004B7E44">
                            <w:pPr>
                              <w:pStyle w:val="Ttulo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 w:bidi="es-ES"/>
                              </w:rPr>
                              <w:t>us-tec</w:t>
                            </w:r>
                          </w:p>
                          <w:p w14:paraId="2C7DAA35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6BF78779" w14:textId="77777777" w:rsidR="004B7E44" w:rsidRPr="00CD693D" w:rsidRDefault="00D23EE1" w:rsidP="004B7E44">
                            <w:pPr>
                              <w:pStyle w:val="Ttulo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 w:bidi="es-ES"/>
                              </w:rPr>
                              <w:t>us-tec</w:t>
                            </w:r>
                          </w:p>
                          <w:p w14:paraId="12150D18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4CA406FE" w14:textId="77777777" w:rsidR="004B7E44" w:rsidRPr="00CD693D" w:rsidRDefault="00D23EE1" w:rsidP="004B7E44">
                            <w:pPr>
                              <w:pStyle w:val="Ttulo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 w:bidi="es-ES"/>
                              </w:rPr>
                              <w:t>us-tec</w:t>
                            </w:r>
                          </w:p>
                          <w:p w14:paraId="4BAD1DBB" w14:textId="77777777" w:rsidR="00000000" w:rsidRDefault="00000000"/>
                          <w:p w14:paraId="541F71C5" w14:textId="4B5A7882" w:rsidR="004B7E44" w:rsidRPr="00CD693D" w:rsidRDefault="00D23EE1" w:rsidP="004B7E44">
                            <w:pPr>
                              <w:pStyle w:val="Ttulo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 w:bidi="es-ES"/>
                              </w:rPr>
                              <w:t>tec</w:t>
                            </w:r>
                          </w:p>
                          <w:p w14:paraId="555C783E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77DCF05" w14:textId="77777777" w:rsidR="004B7E44" w:rsidRPr="00CD693D" w:rsidRDefault="00D23EE1" w:rsidP="004B7E44">
                            <w:pPr>
                              <w:pStyle w:val="Ttulo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 w:bidi="es-ES"/>
                              </w:rPr>
                              <w:t>us-tec</w:t>
                            </w:r>
                          </w:p>
                          <w:p w14:paraId="107BCD42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787E19AA" w14:textId="77777777" w:rsidR="004B7E44" w:rsidRPr="00CD693D" w:rsidRDefault="00D23EE1" w:rsidP="004B7E44">
                            <w:pPr>
                              <w:pStyle w:val="Ttulo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 w:bidi="es-ES"/>
                              </w:rPr>
                              <w:t>us-tec</w:t>
                            </w:r>
                          </w:p>
                          <w:p w14:paraId="18AB93E8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0955FC95" w14:textId="77777777" w:rsidR="004B7E44" w:rsidRPr="00CD693D" w:rsidRDefault="00D23EE1" w:rsidP="004B7E44">
                            <w:pPr>
                              <w:pStyle w:val="Ttulo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 w:bidi="es-ES"/>
                              </w:rPr>
                              <w:t>us-tec</w:t>
                            </w:r>
                          </w:p>
                          <w:p w14:paraId="42C796AD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7DEC4DAD" w14:textId="77777777" w:rsidR="004B7E44" w:rsidRPr="00CD693D" w:rsidRDefault="00D23EE1" w:rsidP="004B7E44">
                            <w:pPr>
                              <w:pStyle w:val="Ttulo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 w:bidi="es-ES"/>
                              </w:rPr>
                              <w:t>us-tec</w:t>
                            </w:r>
                          </w:p>
                          <w:p w14:paraId="6D6CD616" w14:textId="77777777" w:rsidR="00000000" w:rsidRDefault="00000000"/>
                          <w:p w14:paraId="62AE8D14" w14:textId="035E0E18" w:rsidR="004B7E44" w:rsidRPr="00CD693D" w:rsidRDefault="00D23EE1" w:rsidP="004B7E44">
                            <w:pPr>
                              <w:pStyle w:val="Ttulo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 w:bidi="es-ES"/>
                              </w:rPr>
                              <w:t>us-tec</w:t>
                            </w:r>
                          </w:p>
                          <w:p w14:paraId="5D672642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933A4B1" w14:textId="77777777" w:rsidR="004B7E44" w:rsidRPr="00CD693D" w:rsidRDefault="00D23EE1" w:rsidP="004B7E44">
                            <w:pPr>
                              <w:pStyle w:val="Ttulo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 w:bidi="es-ES"/>
                              </w:rPr>
                              <w:t>us-tec</w:t>
                            </w:r>
                          </w:p>
                          <w:p w14:paraId="2D41F7AA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6C6F4AC" w14:textId="77777777" w:rsidR="004B7E44" w:rsidRPr="00CD693D" w:rsidRDefault="00D23EE1" w:rsidP="004B7E44">
                            <w:pPr>
                              <w:pStyle w:val="Ttulo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 w:bidi="es-ES"/>
                              </w:rPr>
                              <w:t>us-tec</w:t>
                            </w:r>
                          </w:p>
                          <w:p w14:paraId="29A54201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43E1D9D5" w14:textId="77777777" w:rsidR="004B7E44" w:rsidRPr="00CD693D" w:rsidRDefault="00D23EE1" w:rsidP="004B7E44">
                            <w:pPr>
                              <w:pStyle w:val="Ttulo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 w:bidi="es-ES"/>
                              </w:rPr>
                              <w:t>us-tec</w:t>
                            </w:r>
                          </w:p>
                          <w:p w14:paraId="4A6EA66E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0FC5F9E0" w14:textId="11F3B2F0" w:rsidR="004B7E44" w:rsidRPr="00CD693D" w:rsidRDefault="00D23EE1" w:rsidP="004B7E44">
                            <w:pPr>
                              <w:pStyle w:val="Ttulo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 w:bidi="es-ES"/>
                              </w:rPr>
                              <w:t>us-tec</w:t>
                            </w:r>
                          </w:p>
                          <w:p w14:paraId="390FCA8F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2DDAB507" w14:textId="77777777" w:rsidR="004B7E44" w:rsidRPr="00CD693D" w:rsidRDefault="00D23EE1" w:rsidP="004B7E44">
                            <w:pPr>
                              <w:pStyle w:val="Ttulo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 w:bidi="es-ES"/>
                              </w:rPr>
                              <w:t>us-tec</w:t>
                            </w:r>
                          </w:p>
                          <w:p w14:paraId="3A5FA8A8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19BB78C0" w14:textId="02D60A14" w:rsidR="004B7E44" w:rsidRPr="00CD693D" w:rsidRDefault="00D23EE1" w:rsidP="004B7E44">
                            <w:pPr>
                              <w:pStyle w:val="Ttulo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 w:bidi="es-ES"/>
                              </w:rPr>
                              <w:t>us-tec</w:t>
                            </w:r>
                          </w:p>
                          <w:p w14:paraId="48140CF5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72D9B889" w14:textId="4441EE1E" w:rsidR="004B7E44" w:rsidRPr="00CD693D" w:rsidRDefault="00D23EE1" w:rsidP="004B7E44">
                            <w:pPr>
                              <w:pStyle w:val="Ttulo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 w:bidi="es-ES"/>
                              </w:rPr>
                              <w:t>us-tec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7740D987" w14:textId="77777777" w:rsidR="004B7E44" w:rsidRDefault="004B7E44" w:rsidP="004B7E44">
            <w:r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42087519" wp14:editId="59811307">
                      <wp:extent cx="785611" cy="0"/>
                      <wp:effectExtent l="0" t="38100" r="52705" b="38100"/>
                      <wp:docPr id="5" name="Conector recto 5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85611" cy="0"/>
                              </a:xfrm>
                              <a:prstGeom prst="line">
                                <a:avLst/>
                              </a:prstGeom>
                              <a:ln w="762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7772564B" id="Conector recto 5" o:spid="_x0000_s1026" alt="divisor de texto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61.8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" strokecolor="white [3212]" strokeweight="6pt">
                      <w10:anchorlock/>
                    </v:line>
                  </w:pict>
                </mc:Fallback>
              </mc:AlternateContent>
            </w:r>
          </w:p>
          <w:p w14:paraId="0DE60EE6" w14:textId="77777777" w:rsidR="004B7E44" w:rsidRDefault="004B7E44" w:rsidP="004B7E44">
            <w:r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47C3D04E" wp14:editId="3E1B153B">
                      <wp:extent cx="5138670" cy="746975"/>
                      <wp:effectExtent l="0" t="0" r="0" b="0"/>
                      <wp:docPr id="3" name="Cuadro de texto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138670" cy="7469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8534675" w14:textId="34FA804B" w:rsidR="004B7E44" w:rsidRPr="00CD693D" w:rsidRDefault="003169D6" w:rsidP="004B7E44">
                                  <w:pPr>
                                    <w:pStyle w:val="Subttulo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/>
                                    </w:rPr>
                                    <w:t>Online Store</w:t>
                                  </w:r>
                                </w:p>
                                <w:p w14:paraId="0DC2D285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0612EDE5" w14:textId="77777777" w:rsidR="004B7E44" w:rsidRPr="00CD693D" w:rsidRDefault="003169D6" w:rsidP="004B7E44">
                                  <w:pPr>
                                    <w:pStyle w:val="Subttulo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/>
                                    </w:rPr>
                                    <w:t>Online Store</w:t>
                                  </w:r>
                                </w:p>
                                <w:p w14:paraId="1F3D18CD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05ED2334" w14:textId="77777777" w:rsidR="004B7E44" w:rsidRPr="00CD693D" w:rsidRDefault="003169D6" w:rsidP="004B7E44">
                                  <w:pPr>
                                    <w:pStyle w:val="Subttulo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/>
                                    </w:rPr>
                                    <w:t>Online Store</w:t>
                                  </w:r>
                                </w:p>
                                <w:p w14:paraId="756C343D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531D0AC2" w14:textId="77777777" w:rsidR="004B7E44" w:rsidRPr="00CD693D" w:rsidRDefault="003169D6" w:rsidP="004B7E44">
                                  <w:pPr>
                                    <w:pStyle w:val="Subttulo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/>
                                    </w:rPr>
                                    <w:t>Online Store</w:t>
                                  </w:r>
                                </w:p>
                                <w:p w14:paraId="1C32A565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5DFFE344" w14:textId="77777777" w:rsidR="004B7E44" w:rsidRPr="00CD693D" w:rsidRDefault="003169D6" w:rsidP="004B7E44">
                                  <w:pPr>
                                    <w:pStyle w:val="Subttulo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/>
                                    </w:rPr>
                                    <w:t>Online Store</w:t>
                                  </w:r>
                                </w:p>
                                <w:p w14:paraId="3CBE7DCC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72ECC9A2" w14:textId="77777777" w:rsidR="004B7E44" w:rsidRPr="00CD693D" w:rsidRDefault="003169D6" w:rsidP="004B7E44">
                                  <w:pPr>
                                    <w:pStyle w:val="Subttulo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/>
                                    </w:rPr>
                                    <w:t>Online Store</w:t>
                                  </w:r>
                                </w:p>
                                <w:p w14:paraId="0100337B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7FC3B13F" w14:textId="77777777" w:rsidR="004B7E44" w:rsidRPr="00CD693D" w:rsidRDefault="003169D6" w:rsidP="004B7E44">
                                  <w:pPr>
                                    <w:pStyle w:val="Subttulo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/>
                                    </w:rPr>
                                    <w:t>Online Store</w:t>
                                  </w:r>
                                </w:p>
                                <w:p w14:paraId="1173CD9B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22A35ACC" w14:textId="77777777" w:rsidR="004B7E44" w:rsidRPr="00CD693D" w:rsidRDefault="003169D6" w:rsidP="004B7E44">
                                  <w:pPr>
                                    <w:pStyle w:val="Subttulo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/>
                                    </w:rPr>
                                    <w:t>Online Store</w:t>
                                  </w:r>
                                </w:p>
                                <w:p w14:paraId="6FDF1362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5BF7772F" w14:textId="77777777" w:rsidR="004B7E44" w:rsidRPr="00CD693D" w:rsidRDefault="003169D6" w:rsidP="004B7E44">
                                  <w:pPr>
                                    <w:pStyle w:val="Subttulo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/>
                                    </w:rPr>
                                    <w:t>Online Store</w:t>
                                  </w:r>
                                </w:p>
                                <w:p w14:paraId="3FA42529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17325CA1" w14:textId="77777777" w:rsidR="004B7E44" w:rsidRPr="00CD693D" w:rsidRDefault="003169D6" w:rsidP="004B7E44">
                                  <w:pPr>
                                    <w:pStyle w:val="Subttulo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/>
                                    </w:rPr>
                                    <w:t>Online Store</w:t>
                                  </w:r>
                                </w:p>
                                <w:p w14:paraId="021851F3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7A0C995C" w14:textId="77777777" w:rsidR="004B7E44" w:rsidRPr="00CD693D" w:rsidRDefault="003169D6" w:rsidP="004B7E44">
                                  <w:pPr>
                                    <w:pStyle w:val="Subttulo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/>
                                    </w:rPr>
                                    <w:t>Online Store</w:t>
                                  </w:r>
                                </w:p>
                                <w:p w14:paraId="50646691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36BFBB18" w14:textId="77777777" w:rsidR="004B7E44" w:rsidRPr="00CD693D" w:rsidRDefault="003169D6" w:rsidP="004B7E44">
                                  <w:pPr>
                                    <w:pStyle w:val="Subttulo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/>
                                    </w:rPr>
                                    <w:t>Online Store</w:t>
                                  </w:r>
                                </w:p>
                                <w:p w14:paraId="74794934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6BFA46A6" w14:textId="77777777" w:rsidR="004B7E44" w:rsidRPr="00CD693D" w:rsidRDefault="003169D6" w:rsidP="004B7E44">
                                  <w:pPr>
                                    <w:pStyle w:val="Subttulo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/>
                                    </w:rPr>
                                    <w:t>Online Store</w:t>
                                  </w:r>
                                </w:p>
                                <w:p w14:paraId="7B754AC2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5DC1E970" w14:textId="77777777" w:rsidR="004B7E44" w:rsidRPr="00CD693D" w:rsidRDefault="003169D6" w:rsidP="004B7E44">
                                  <w:pPr>
                                    <w:pStyle w:val="Subttulo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/>
                                    </w:rPr>
                                    <w:t>Online Store</w:t>
                                  </w:r>
                                </w:p>
                                <w:p w14:paraId="73255C5B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7B54F3C2" w14:textId="77777777" w:rsidR="004B7E44" w:rsidRPr="00CD693D" w:rsidRDefault="003169D6" w:rsidP="004B7E44">
                                  <w:pPr>
                                    <w:pStyle w:val="Subttulo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/>
                                    </w:rPr>
                                    <w:t>Online Store</w:t>
                                  </w:r>
                                </w:p>
                                <w:p w14:paraId="05185E7A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12ED31AF" w14:textId="77777777" w:rsidR="004B7E44" w:rsidRPr="00CD693D" w:rsidRDefault="003169D6" w:rsidP="004B7E44">
                                  <w:pPr>
                                    <w:pStyle w:val="Subttulo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/>
                                    </w:rPr>
                                    <w:t>Online Store</w:t>
                                  </w:r>
                                </w:p>
                                <w:p w14:paraId="3097C55E" w14:textId="77777777" w:rsidR="00000000" w:rsidRDefault="00000000"/>
                                <w:p w14:paraId="794F4CAC" w14:textId="497B62DE" w:rsidR="004B7E44" w:rsidRPr="00CD693D" w:rsidRDefault="003169D6" w:rsidP="004B7E44">
                                  <w:pPr>
                                    <w:pStyle w:val="Subttulo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/>
                                    </w:rPr>
                                    <w:t>Online Store</w:t>
                                  </w:r>
                                </w:p>
                                <w:p w14:paraId="723D5965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369B5BB9" w14:textId="77777777" w:rsidR="004B7E44" w:rsidRPr="00CD693D" w:rsidRDefault="003169D6" w:rsidP="004B7E44">
                                  <w:pPr>
                                    <w:pStyle w:val="Subttulo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/>
                                    </w:rPr>
                                    <w:t>Online Store</w:t>
                                  </w:r>
                                </w:p>
                                <w:p w14:paraId="011A8E92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72DC19A7" w14:textId="77777777" w:rsidR="004B7E44" w:rsidRPr="00CD693D" w:rsidRDefault="003169D6" w:rsidP="004B7E44">
                                  <w:pPr>
                                    <w:pStyle w:val="Subttulo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/>
                                    </w:rPr>
                                    <w:t>Online Store</w:t>
                                  </w:r>
                                </w:p>
                                <w:p w14:paraId="00D118BB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70AE5CBA" w14:textId="77777777" w:rsidR="004B7E44" w:rsidRPr="00CD693D" w:rsidRDefault="003169D6" w:rsidP="004B7E44">
                                  <w:pPr>
                                    <w:pStyle w:val="Subttulo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/>
                                    </w:rPr>
                                    <w:t>Online Store</w:t>
                                  </w:r>
                                </w:p>
                                <w:p w14:paraId="6C283E82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5EF2FF08" w14:textId="77777777" w:rsidR="004B7E44" w:rsidRPr="00CD693D" w:rsidRDefault="003169D6" w:rsidP="004B7E44">
                                  <w:pPr>
                                    <w:pStyle w:val="Subttulo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/>
                                    </w:rPr>
                                    <w:t>Online Store</w:t>
                                  </w:r>
                                </w:p>
                                <w:p w14:paraId="2B2EAED9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38F6859C" w14:textId="77777777" w:rsidR="004B7E44" w:rsidRPr="00CD693D" w:rsidRDefault="003169D6" w:rsidP="004B7E44">
                                  <w:pPr>
                                    <w:pStyle w:val="Subttulo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/>
                                    </w:rPr>
                                    <w:t>Online Store</w:t>
                                  </w:r>
                                </w:p>
                                <w:p w14:paraId="64709626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4E3D1FE6" w14:textId="77777777" w:rsidR="004B7E44" w:rsidRPr="00CD693D" w:rsidRDefault="003169D6" w:rsidP="004B7E44">
                                  <w:pPr>
                                    <w:pStyle w:val="Subttulo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/>
                                    </w:rPr>
                                    <w:t>Online Store</w:t>
                                  </w:r>
                                </w:p>
                                <w:p w14:paraId="19FD8A35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2EABC9F4" w14:textId="77777777" w:rsidR="004B7E44" w:rsidRPr="00CD693D" w:rsidRDefault="003169D6" w:rsidP="004B7E44">
                                  <w:pPr>
                                    <w:pStyle w:val="Subttulo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/>
                                    </w:rPr>
                                    <w:t>Online Store</w:t>
                                  </w:r>
                                </w:p>
                                <w:p w14:paraId="0F6F600C" w14:textId="77777777" w:rsidR="00000000" w:rsidRDefault="00000000"/>
                                <w:p w14:paraId="01B42024" w14:textId="3EC46DFF" w:rsidR="004B7E44" w:rsidRPr="00CD693D" w:rsidRDefault="003169D6" w:rsidP="004B7E44">
                                  <w:pPr>
                                    <w:pStyle w:val="Subttulo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/>
                                    </w:rPr>
                                    <w:t>Online Store</w:t>
                                  </w:r>
                                </w:p>
                                <w:p w14:paraId="7641BBD9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52D06B92" w14:textId="77777777" w:rsidR="004B7E44" w:rsidRPr="00CD693D" w:rsidRDefault="003169D6" w:rsidP="004B7E44">
                                  <w:pPr>
                                    <w:pStyle w:val="Subttulo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/>
                                    </w:rPr>
                                    <w:t>Online Store</w:t>
                                  </w:r>
                                </w:p>
                                <w:p w14:paraId="20BB94A3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5741E776" w14:textId="77777777" w:rsidR="004B7E44" w:rsidRPr="00CD693D" w:rsidRDefault="003169D6" w:rsidP="004B7E44">
                                  <w:pPr>
                                    <w:pStyle w:val="Subttulo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/>
                                    </w:rPr>
                                    <w:t>Online Store</w:t>
                                  </w:r>
                                </w:p>
                                <w:p w14:paraId="16598731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03A416CE" w14:textId="77777777" w:rsidR="004B7E44" w:rsidRPr="00CD693D" w:rsidRDefault="003169D6" w:rsidP="004B7E44">
                                  <w:pPr>
                                    <w:pStyle w:val="Subttulo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/>
                                    </w:rPr>
                                    <w:t>Online Store</w:t>
                                  </w:r>
                                </w:p>
                                <w:p w14:paraId="490B928F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38FAEBB5" w14:textId="5C025ADA" w:rsidR="004B7E44" w:rsidRPr="00CD693D" w:rsidRDefault="003169D6" w:rsidP="004B7E44">
                                  <w:pPr>
                                    <w:pStyle w:val="Subttulo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/>
                                    </w:rPr>
                                    <w:t>Online Store</w:t>
                                  </w:r>
                                </w:p>
                                <w:p w14:paraId="0D314CE8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37602511" w14:textId="77777777" w:rsidR="004B7E44" w:rsidRPr="00CD693D" w:rsidRDefault="003169D6" w:rsidP="004B7E44">
                                  <w:pPr>
                                    <w:pStyle w:val="Subttulo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/>
                                    </w:rPr>
                                    <w:t>Online Store</w:t>
                                  </w:r>
                                </w:p>
                                <w:p w14:paraId="7E7ACD45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0C5199D5" w14:textId="4821D6F0" w:rsidR="004B7E44" w:rsidRPr="00CD693D" w:rsidRDefault="003169D6" w:rsidP="004B7E44">
                                  <w:pPr>
                                    <w:pStyle w:val="Subttulo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/>
                                    </w:rPr>
                                    <w:t>Online Store</w:t>
                                  </w:r>
                                </w:p>
                                <w:p w14:paraId="3187458A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21A9AB6A" w14:textId="2D838BB6" w:rsidR="004B7E44" w:rsidRPr="00CD693D" w:rsidRDefault="003169D6" w:rsidP="004B7E44">
                                  <w:pPr>
                                    <w:pStyle w:val="Subttulo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/>
                                    </w:rPr>
                                    <w:t>Online Store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7C3D04E" id="Cuadro de texto 3" o:spid="_x0000_s1027" type="#_x0000_t202" style="width:404.6pt;height:5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" filled="f" stroked="f" strokeweight=".5pt">
                      <v:textbox>
                        <w:txbxContent>
                          <w:p w14:paraId="58534675" w14:textId="34FA804B" w:rsidR="004B7E44" w:rsidRPr="00CD693D" w:rsidRDefault="003169D6" w:rsidP="004B7E44">
                            <w:pPr>
                              <w:pStyle w:val="Subttulo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/>
                              </w:rPr>
                              <w:t>Online Store</w:t>
                            </w:r>
                          </w:p>
                          <w:p w14:paraId="0DC2D285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0612EDE5" w14:textId="77777777" w:rsidR="004B7E44" w:rsidRPr="00CD693D" w:rsidRDefault="003169D6" w:rsidP="004B7E44">
                            <w:pPr>
                              <w:pStyle w:val="Subttulo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/>
                              </w:rPr>
                              <w:t>Online Store</w:t>
                            </w:r>
                          </w:p>
                          <w:p w14:paraId="1F3D18CD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05ED2334" w14:textId="77777777" w:rsidR="004B7E44" w:rsidRPr="00CD693D" w:rsidRDefault="003169D6" w:rsidP="004B7E44">
                            <w:pPr>
                              <w:pStyle w:val="Subttulo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/>
                              </w:rPr>
                              <w:t>Online Store</w:t>
                            </w:r>
                          </w:p>
                          <w:p w14:paraId="756C343D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31D0AC2" w14:textId="77777777" w:rsidR="004B7E44" w:rsidRPr="00CD693D" w:rsidRDefault="003169D6" w:rsidP="004B7E44">
                            <w:pPr>
                              <w:pStyle w:val="Subttulo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/>
                              </w:rPr>
                              <w:t>Online Store</w:t>
                            </w:r>
                          </w:p>
                          <w:p w14:paraId="1C32A565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DFFE344" w14:textId="77777777" w:rsidR="004B7E44" w:rsidRPr="00CD693D" w:rsidRDefault="003169D6" w:rsidP="004B7E44">
                            <w:pPr>
                              <w:pStyle w:val="Subttulo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/>
                              </w:rPr>
                              <w:t>Online Store</w:t>
                            </w:r>
                          </w:p>
                          <w:p w14:paraId="3CBE7DCC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72ECC9A2" w14:textId="77777777" w:rsidR="004B7E44" w:rsidRPr="00CD693D" w:rsidRDefault="003169D6" w:rsidP="004B7E44">
                            <w:pPr>
                              <w:pStyle w:val="Subttulo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/>
                              </w:rPr>
                              <w:t>Online Store</w:t>
                            </w:r>
                          </w:p>
                          <w:p w14:paraId="0100337B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7FC3B13F" w14:textId="77777777" w:rsidR="004B7E44" w:rsidRPr="00CD693D" w:rsidRDefault="003169D6" w:rsidP="004B7E44">
                            <w:pPr>
                              <w:pStyle w:val="Subttulo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/>
                              </w:rPr>
                              <w:t>Online Store</w:t>
                            </w:r>
                          </w:p>
                          <w:p w14:paraId="1173CD9B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22A35ACC" w14:textId="77777777" w:rsidR="004B7E44" w:rsidRPr="00CD693D" w:rsidRDefault="003169D6" w:rsidP="004B7E44">
                            <w:pPr>
                              <w:pStyle w:val="Subttulo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/>
                              </w:rPr>
                              <w:t>Online Store</w:t>
                            </w:r>
                          </w:p>
                          <w:p w14:paraId="6FDF1362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BF7772F" w14:textId="77777777" w:rsidR="004B7E44" w:rsidRPr="00CD693D" w:rsidRDefault="003169D6" w:rsidP="004B7E44">
                            <w:pPr>
                              <w:pStyle w:val="Subttulo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/>
                              </w:rPr>
                              <w:t>Online Store</w:t>
                            </w:r>
                          </w:p>
                          <w:p w14:paraId="3FA42529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17325CA1" w14:textId="77777777" w:rsidR="004B7E44" w:rsidRPr="00CD693D" w:rsidRDefault="003169D6" w:rsidP="004B7E44">
                            <w:pPr>
                              <w:pStyle w:val="Subttulo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/>
                              </w:rPr>
                              <w:t>Online Store</w:t>
                            </w:r>
                          </w:p>
                          <w:p w14:paraId="021851F3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7A0C995C" w14:textId="77777777" w:rsidR="004B7E44" w:rsidRPr="00CD693D" w:rsidRDefault="003169D6" w:rsidP="004B7E44">
                            <w:pPr>
                              <w:pStyle w:val="Subttulo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/>
                              </w:rPr>
                              <w:t>Online Store</w:t>
                            </w:r>
                          </w:p>
                          <w:p w14:paraId="50646691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36BFBB18" w14:textId="77777777" w:rsidR="004B7E44" w:rsidRPr="00CD693D" w:rsidRDefault="003169D6" w:rsidP="004B7E44">
                            <w:pPr>
                              <w:pStyle w:val="Subttulo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/>
                              </w:rPr>
                              <w:t>Online Store</w:t>
                            </w:r>
                          </w:p>
                          <w:p w14:paraId="74794934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6BFA46A6" w14:textId="77777777" w:rsidR="004B7E44" w:rsidRPr="00CD693D" w:rsidRDefault="003169D6" w:rsidP="004B7E44">
                            <w:pPr>
                              <w:pStyle w:val="Subttulo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/>
                              </w:rPr>
                              <w:t>Online Store</w:t>
                            </w:r>
                          </w:p>
                          <w:p w14:paraId="7B754AC2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DC1E970" w14:textId="77777777" w:rsidR="004B7E44" w:rsidRPr="00CD693D" w:rsidRDefault="003169D6" w:rsidP="004B7E44">
                            <w:pPr>
                              <w:pStyle w:val="Subttulo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/>
                              </w:rPr>
                              <w:t>Online Store</w:t>
                            </w:r>
                          </w:p>
                          <w:p w14:paraId="73255C5B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7B54F3C2" w14:textId="77777777" w:rsidR="004B7E44" w:rsidRPr="00CD693D" w:rsidRDefault="003169D6" w:rsidP="004B7E44">
                            <w:pPr>
                              <w:pStyle w:val="Subttulo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/>
                              </w:rPr>
                              <w:t>Online Store</w:t>
                            </w:r>
                          </w:p>
                          <w:p w14:paraId="05185E7A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12ED31AF" w14:textId="77777777" w:rsidR="004B7E44" w:rsidRPr="00CD693D" w:rsidRDefault="003169D6" w:rsidP="004B7E44">
                            <w:pPr>
                              <w:pStyle w:val="Subttulo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/>
                              </w:rPr>
                              <w:t>Online Store</w:t>
                            </w:r>
                          </w:p>
                          <w:p w14:paraId="3097C55E" w14:textId="77777777" w:rsidR="00000000" w:rsidRDefault="00000000"/>
                          <w:p w14:paraId="794F4CAC" w14:textId="497B62DE" w:rsidR="004B7E44" w:rsidRPr="00CD693D" w:rsidRDefault="003169D6" w:rsidP="004B7E44">
                            <w:pPr>
                              <w:pStyle w:val="Subttulo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/>
                              </w:rPr>
                              <w:t>Online Store</w:t>
                            </w:r>
                          </w:p>
                          <w:p w14:paraId="723D5965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369B5BB9" w14:textId="77777777" w:rsidR="004B7E44" w:rsidRPr="00CD693D" w:rsidRDefault="003169D6" w:rsidP="004B7E44">
                            <w:pPr>
                              <w:pStyle w:val="Subttulo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/>
                              </w:rPr>
                              <w:t>Online Store</w:t>
                            </w:r>
                          </w:p>
                          <w:p w14:paraId="011A8E92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72DC19A7" w14:textId="77777777" w:rsidR="004B7E44" w:rsidRPr="00CD693D" w:rsidRDefault="003169D6" w:rsidP="004B7E44">
                            <w:pPr>
                              <w:pStyle w:val="Subttulo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/>
                              </w:rPr>
                              <w:t>Online Store</w:t>
                            </w:r>
                          </w:p>
                          <w:p w14:paraId="00D118BB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70AE5CBA" w14:textId="77777777" w:rsidR="004B7E44" w:rsidRPr="00CD693D" w:rsidRDefault="003169D6" w:rsidP="004B7E44">
                            <w:pPr>
                              <w:pStyle w:val="Subttulo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/>
                              </w:rPr>
                              <w:t>Online Store</w:t>
                            </w:r>
                          </w:p>
                          <w:p w14:paraId="6C283E82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EF2FF08" w14:textId="77777777" w:rsidR="004B7E44" w:rsidRPr="00CD693D" w:rsidRDefault="003169D6" w:rsidP="004B7E44">
                            <w:pPr>
                              <w:pStyle w:val="Subttulo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/>
                              </w:rPr>
                              <w:t>Online Store</w:t>
                            </w:r>
                          </w:p>
                          <w:p w14:paraId="2B2EAED9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38F6859C" w14:textId="77777777" w:rsidR="004B7E44" w:rsidRPr="00CD693D" w:rsidRDefault="003169D6" w:rsidP="004B7E44">
                            <w:pPr>
                              <w:pStyle w:val="Subttulo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/>
                              </w:rPr>
                              <w:t>Online Store</w:t>
                            </w:r>
                          </w:p>
                          <w:p w14:paraId="64709626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4E3D1FE6" w14:textId="77777777" w:rsidR="004B7E44" w:rsidRPr="00CD693D" w:rsidRDefault="003169D6" w:rsidP="004B7E44">
                            <w:pPr>
                              <w:pStyle w:val="Subttulo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/>
                              </w:rPr>
                              <w:t>Online Store</w:t>
                            </w:r>
                          </w:p>
                          <w:p w14:paraId="19FD8A35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2EABC9F4" w14:textId="77777777" w:rsidR="004B7E44" w:rsidRPr="00CD693D" w:rsidRDefault="003169D6" w:rsidP="004B7E44">
                            <w:pPr>
                              <w:pStyle w:val="Subttulo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/>
                              </w:rPr>
                              <w:t>Online Store</w:t>
                            </w:r>
                          </w:p>
                          <w:p w14:paraId="0F6F600C" w14:textId="77777777" w:rsidR="00000000" w:rsidRDefault="00000000"/>
                          <w:p w14:paraId="01B42024" w14:textId="3EC46DFF" w:rsidR="004B7E44" w:rsidRPr="00CD693D" w:rsidRDefault="003169D6" w:rsidP="004B7E44">
                            <w:pPr>
                              <w:pStyle w:val="Subttulo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/>
                              </w:rPr>
                              <w:t>Online Store</w:t>
                            </w:r>
                          </w:p>
                          <w:p w14:paraId="7641BBD9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2D06B92" w14:textId="77777777" w:rsidR="004B7E44" w:rsidRPr="00CD693D" w:rsidRDefault="003169D6" w:rsidP="004B7E44">
                            <w:pPr>
                              <w:pStyle w:val="Subttulo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/>
                              </w:rPr>
                              <w:t>Online Store</w:t>
                            </w:r>
                          </w:p>
                          <w:p w14:paraId="20BB94A3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741E776" w14:textId="77777777" w:rsidR="004B7E44" w:rsidRPr="00CD693D" w:rsidRDefault="003169D6" w:rsidP="004B7E44">
                            <w:pPr>
                              <w:pStyle w:val="Subttulo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/>
                              </w:rPr>
                              <w:t>Online Store</w:t>
                            </w:r>
                          </w:p>
                          <w:p w14:paraId="16598731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03A416CE" w14:textId="77777777" w:rsidR="004B7E44" w:rsidRPr="00CD693D" w:rsidRDefault="003169D6" w:rsidP="004B7E44">
                            <w:pPr>
                              <w:pStyle w:val="Subttulo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/>
                              </w:rPr>
                              <w:t>Online Store</w:t>
                            </w:r>
                          </w:p>
                          <w:p w14:paraId="490B928F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38FAEBB5" w14:textId="5C025ADA" w:rsidR="004B7E44" w:rsidRPr="00CD693D" w:rsidRDefault="003169D6" w:rsidP="004B7E44">
                            <w:pPr>
                              <w:pStyle w:val="Subttulo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/>
                              </w:rPr>
                              <w:t>Online Store</w:t>
                            </w:r>
                          </w:p>
                          <w:p w14:paraId="0D314CE8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37602511" w14:textId="77777777" w:rsidR="004B7E44" w:rsidRPr="00CD693D" w:rsidRDefault="003169D6" w:rsidP="004B7E44">
                            <w:pPr>
                              <w:pStyle w:val="Subttulo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/>
                              </w:rPr>
                              <w:t>Online Store</w:t>
                            </w:r>
                          </w:p>
                          <w:p w14:paraId="7E7ACD45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0C5199D5" w14:textId="4821D6F0" w:rsidR="004B7E44" w:rsidRPr="00CD693D" w:rsidRDefault="003169D6" w:rsidP="004B7E44">
                            <w:pPr>
                              <w:pStyle w:val="Subttulo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/>
                              </w:rPr>
                              <w:t>Online Store</w:t>
                            </w:r>
                          </w:p>
                          <w:p w14:paraId="3187458A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21A9AB6A" w14:textId="2D838BB6" w:rsidR="004B7E44" w:rsidRPr="00CD693D" w:rsidRDefault="003169D6" w:rsidP="004B7E44">
                            <w:pPr>
                              <w:pStyle w:val="Subttulo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/>
                              </w:rPr>
                              <w:t>Online Store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4B7E44" w14:paraId="250E16B2" w14:textId="77777777" w:rsidTr="004B7E44">
        <w:trPr>
          <w:trHeight w:val="3814"/>
        </w:trPr>
        <w:tc>
          <w:tcPr>
            <w:tcW w:w="854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2863F2E" w14:textId="77777777" w:rsidR="004B7E44" w:rsidRDefault="004B7E44" w:rsidP="004B7E44">
            <w:r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300A4A8E" wp14:editId="15DB066D">
                      <wp:extent cx="3505200" cy="469557"/>
                      <wp:effectExtent l="0" t="0" r="0" b="6985"/>
                      <wp:docPr id="6" name="Cuadro de texto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05200" cy="4695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F88B5D9" w14:textId="5D1831D0" w:rsidR="004B7E44" w:rsidRPr="00CD693D" w:rsidRDefault="00D23EE1" w:rsidP="004B7E44">
                                  <w:pPr>
                                    <w:pStyle w:val="Ttulo1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 w:bidi="es-ES"/>
                                    </w:rPr>
                                    <w:t>Optimus-TEC</w:t>
                                  </w:r>
                                </w:p>
                                <w:p w14:paraId="1AB5310F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3427BD27" w14:textId="77777777" w:rsidR="004B7E44" w:rsidRPr="00CD693D" w:rsidRDefault="00D23EE1" w:rsidP="004B7E44">
                                  <w:pPr>
                                    <w:pStyle w:val="Ttulo1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 w:bidi="es-ES"/>
                                    </w:rPr>
                                    <w:t>Optimus-TEC</w:t>
                                  </w:r>
                                </w:p>
                                <w:p w14:paraId="73905D8D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0461E901" w14:textId="77777777" w:rsidR="004B7E44" w:rsidRPr="00CD693D" w:rsidRDefault="00D23EE1" w:rsidP="004B7E44">
                                  <w:pPr>
                                    <w:pStyle w:val="Ttulo1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 w:bidi="es-ES"/>
                                    </w:rPr>
                                    <w:t>Optimus-TEC</w:t>
                                  </w:r>
                                </w:p>
                                <w:p w14:paraId="3B348BBA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69E13988" w14:textId="77777777" w:rsidR="004B7E44" w:rsidRPr="00CD693D" w:rsidRDefault="00D23EE1" w:rsidP="004B7E44">
                                  <w:pPr>
                                    <w:pStyle w:val="Ttulo1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 w:bidi="es-ES"/>
                                    </w:rPr>
                                    <w:t>Optimus-TEC</w:t>
                                  </w:r>
                                </w:p>
                                <w:p w14:paraId="006903E1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57C690AD" w14:textId="77777777" w:rsidR="004B7E44" w:rsidRPr="00CD693D" w:rsidRDefault="00D23EE1" w:rsidP="004B7E44">
                                  <w:pPr>
                                    <w:pStyle w:val="Ttulo1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 w:bidi="es-ES"/>
                                    </w:rPr>
                                    <w:t>Optimus-TEC</w:t>
                                  </w:r>
                                </w:p>
                                <w:p w14:paraId="77A910B1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2BF24858" w14:textId="77777777" w:rsidR="004B7E44" w:rsidRPr="00CD693D" w:rsidRDefault="00D23EE1" w:rsidP="004B7E44">
                                  <w:pPr>
                                    <w:pStyle w:val="Ttulo1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 w:bidi="es-ES"/>
                                    </w:rPr>
                                    <w:t>Optimus-TEC</w:t>
                                  </w:r>
                                </w:p>
                                <w:p w14:paraId="08CE1D22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66404790" w14:textId="77777777" w:rsidR="004B7E44" w:rsidRPr="00CD693D" w:rsidRDefault="00D23EE1" w:rsidP="004B7E44">
                                  <w:pPr>
                                    <w:pStyle w:val="Ttulo1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 w:bidi="es-ES"/>
                                    </w:rPr>
                                    <w:t>Optimus-TEC</w:t>
                                  </w:r>
                                </w:p>
                                <w:p w14:paraId="4B065194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4C7474AE" w14:textId="77777777" w:rsidR="004B7E44" w:rsidRPr="00CD693D" w:rsidRDefault="00D23EE1" w:rsidP="004B7E44">
                                  <w:pPr>
                                    <w:pStyle w:val="Ttulo1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 w:bidi="es-ES"/>
                                    </w:rPr>
                                    <w:t>Optimus-TEC</w:t>
                                  </w:r>
                                </w:p>
                                <w:p w14:paraId="2AAD0FDA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4C45F377" w14:textId="77777777" w:rsidR="004B7E44" w:rsidRPr="00CD693D" w:rsidRDefault="00D23EE1" w:rsidP="004B7E44">
                                  <w:pPr>
                                    <w:pStyle w:val="Ttulo1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 w:bidi="es-ES"/>
                                    </w:rPr>
                                    <w:t>Optimus-TEC</w:t>
                                  </w:r>
                                </w:p>
                                <w:p w14:paraId="3299EAD5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55D2B59C" w14:textId="77777777" w:rsidR="004B7E44" w:rsidRPr="00CD693D" w:rsidRDefault="00D23EE1" w:rsidP="004B7E44">
                                  <w:pPr>
                                    <w:pStyle w:val="Ttulo1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 w:bidi="es-ES"/>
                                    </w:rPr>
                                    <w:t>Optimus-TEC</w:t>
                                  </w:r>
                                </w:p>
                                <w:p w14:paraId="0F8DFF69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558C1B89" w14:textId="77777777" w:rsidR="004B7E44" w:rsidRPr="00CD693D" w:rsidRDefault="00D23EE1" w:rsidP="004B7E44">
                                  <w:pPr>
                                    <w:pStyle w:val="Ttulo1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 w:bidi="es-ES"/>
                                    </w:rPr>
                                    <w:t>Optimus-TEC</w:t>
                                  </w:r>
                                </w:p>
                                <w:p w14:paraId="7B09400A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2CEAC7B4" w14:textId="77777777" w:rsidR="004B7E44" w:rsidRPr="00CD693D" w:rsidRDefault="00D23EE1" w:rsidP="004B7E44">
                                  <w:pPr>
                                    <w:pStyle w:val="Ttulo1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 w:bidi="es-ES"/>
                                    </w:rPr>
                                    <w:t>Optimus-TEC</w:t>
                                  </w:r>
                                </w:p>
                                <w:p w14:paraId="45FC18D6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7351986A" w14:textId="77777777" w:rsidR="004B7E44" w:rsidRPr="00CD693D" w:rsidRDefault="00D23EE1" w:rsidP="004B7E44">
                                  <w:pPr>
                                    <w:pStyle w:val="Ttulo1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 w:bidi="es-ES"/>
                                    </w:rPr>
                                    <w:t>Optimus-TEC</w:t>
                                  </w:r>
                                </w:p>
                                <w:p w14:paraId="1C511013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6CE25C3A" w14:textId="77777777" w:rsidR="004B7E44" w:rsidRPr="00CD693D" w:rsidRDefault="00D23EE1" w:rsidP="004B7E44">
                                  <w:pPr>
                                    <w:pStyle w:val="Ttulo1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 w:bidi="es-ES"/>
                                    </w:rPr>
                                    <w:t>Optimus-TEC</w:t>
                                  </w:r>
                                </w:p>
                                <w:p w14:paraId="42F9072B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6694DE40" w14:textId="77777777" w:rsidR="004B7E44" w:rsidRPr="00CD693D" w:rsidRDefault="00D23EE1" w:rsidP="004B7E44">
                                  <w:pPr>
                                    <w:pStyle w:val="Ttulo1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 w:bidi="es-ES"/>
                                    </w:rPr>
                                    <w:t>Optimus-TEC</w:t>
                                  </w:r>
                                </w:p>
                                <w:p w14:paraId="781F3116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5FAB1226" w14:textId="77777777" w:rsidR="004B7E44" w:rsidRPr="00CD693D" w:rsidRDefault="00D23EE1" w:rsidP="004B7E44">
                                  <w:pPr>
                                    <w:pStyle w:val="Ttulo1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 w:bidi="es-ES"/>
                                    </w:rPr>
                                    <w:t>Optimus-TEC</w:t>
                                  </w:r>
                                </w:p>
                                <w:p w14:paraId="40E43111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35D8FF86" w14:textId="0D3B3D49" w:rsidR="004B7E44" w:rsidRPr="00CD693D" w:rsidRDefault="00D23EE1" w:rsidP="004B7E44">
                                  <w:pPr>
                                    <w:pStyle w:val="Ttulo1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 w:bidi="es-ES"/>
                                    </w:rPr>
                                    <w:t>Optimus-TEC</w:t>
                                  </w:r>
                                </w:p>
                                <w:p w14:paraId="60CF7E1C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1325EE7D" w14:textId="77777777" w:rsidR="004B7E44" w:rsidRPr="00CD693D" w:rsidRDefault="00D23EE1" w:rsidP="004B7E44">
                                  <w:pPr>
                                    <w:pStyle w:val="Ttulo1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 w:bidi="es-ES"/>
                                    </w:rPr>
                                    <w:t>Optimus-TEC</w:t>
                                  </w:r>
                                </w:p>
                                <w:p w14:paraId="313ADD9E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3A54D6AF" w14:textId="77777777" w:rsidR="004B7E44" w:rsidRPr="00CD693D" w:rsidRDefault="00D23EE1" w:rsidP="004B7E44">
                                  <w:pPr>
                                    <w:pStyle w:val="Ttulo1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 w:bidi="es-ES"/>
                                    </w:rPr>
                                    <w:t>Optimus-TEC</w:t>
                                  </w:r>
                                </w:p>
                                <w:p w14:paraId="63BCBAB5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5A53A85D" w14:textId="77777777" w:rsidR="004B7E44" w:rsidRPr="00CD693D" w:rsidRDefault="00D23EE1" w:rsidP="004B7E44">
                                  <w:pPr>
                                    <w:pStyle w:val="Ttulo1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 w:bidi="es-ES"/>
                                    </w:rPr>
                                    <w:t>Optimus-TEC</w:t>
                                  </w:r>
                                </w:p>
                                <w:p w14:paraId="566EE63A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7783353B" w14:textId="77777777" w:rsidR="004B7E44" w:rsidRPr="00CD693D" w:rsidRDefault="00D23EE1" w:rsidP="004B7E44">
                                  <w:pPr>
                                    <w:pStyle w:val="Ttulo1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 w:bidi="es-ES"/>
                                    </w:rPr>
                                    <w:t>Optimus-TEC</w:t>
                                  </w:r>
                                </w:p>
                                <w:p w14:paraId="7F9E036D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6BF67B7C" w14:textId="77777777" w:rsidR="004B7E44" w:rsidRPr="00CD693D" w:rsidRDefault="00D23EE1" w:rsidP="004B7E44">
                                  <w:pPr>
                                    <w:pStyle w:val="Ttulo1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 w:bidi="es-ES"/>
                                    </w:rPr>
                                    <w:t>Optimus-TEC</w:t>
                                  </w:r>
                                </w:p>
                                <w:p w14:paraId="69EC2CDF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24824559" w14:textId="77777777" w:rsidR="004B7E44" w:rsidRPr="00CD693D" w:rsidRDefault="00D23EE1" w:rsidP="004B7E44">
                                  <w:pPr>
                                    <w:pStyle w:val="Ttulo1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 w:bidi="es-ES"/>
                                    </w:rPr>
                                    <w:t>Optimus-TEC</w:t>
                                  </w:r>
                                </w:p>
                                <w:p w14:paraId="34AB351C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27213B7B" w14:textId="77777777" w:rsidR="004B7E44" w:rsidRPr="00CD693D" w:rsidRDefault="00D23EE1" w:rsidP="004B7E44">
                                  <w:pPr>
                                    <w:pStyle w:val="Ttulo1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 w:bidi="es-ES"/>
                                    </w:rPr>
                                    <w:t>Optimus-TEC</w:t>
                                  </w:r>
                                </w:p>
                                <w:p w14:paraId="40F39C06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38B5B5C8" w14:textId="5CB570D0" w:rsidR="004B7E44" w:rsidRPr="00CD693D" w:rsidRDefault="00D23EE1" w:rsidP="004B7E44">
                                  <w:pPr>
                                    <w:pStyle w:val="Ttulo1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 w:bidi="es-ES"/>
                                    </w:rPr>
                                    <w:t>Optimus-TEC</w:t>
                                  </w:r>
                                </w:p>
                                <w:p w14:paraId="2E0B8389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0AC1FC5C" w14:textId="77777777" w:rsidR="004B7E44" w:rsidRPr="00CD693D" w:rsidRDefault="00D23EE1" w:rsidP="004B7E44">
                                  <w:pPr>
                                    <w:pStyle w:val="Ttulo1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 w:bidi="es-ES"/>
                                    </w:rPr>
                                    <w:t>Optimus-TEC</w:t>
                                  </w:r>
                                </w:p>
                                <w:p w14:paraId="4EFB03E0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0ED099E5" w14:textId="77777777" w:rsidR="004B7E44" w:rsidRPr="00CD693D" w:rsidRDefault="00D23EE1" w:rsidP="004B7E44">
                                  <w:pPr>
                                    <w:pStyle w:val="Ttulo1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 w:bidi="es-ES"/>
                                    </w:rPr>
                                    <w:t>Optimus-TEC</w:t>
                                  </w:r>
                                </w:p>
                                <w:p w14:paraId="73ACA0C8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40A11A82" w14:textId="77777777" w:rsidR="004B7E44" w:rsidRPr="00CD693D" w:rsidRDefault="00D23EE1" w:rsidP="004B7E44">
                                  <w:pPr>
                                    <w:pStyle w:val="Ttulo1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 w:bidi="es-ES"/>
                                    </w:rPr>
                                    <w:t>Optimus-TEC</w:t>
                                  </w:r>
                                </w:p>
                                <w:p w14:paraId="7F82BED2" w14:textId="77777777" w:rsidR="00000000" w:rsidRDefault="00000000"/>
                                <w:p w14:paraId="43BF41BD" w14:textId="55DF7713" w:rsidR="004B7E44" w:rsidRPr="00CD693D" w:rsidRDefault="00D23EE1" w:rsidP="004B7E44">
                                  <w:pPr>
                                    <w:pStyle w:val="Ttulo1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 w:bidi="es-ES"/>
                                    </w:rPr>
                                    <w:t>Optimus-TEC</w:t>
                                  </w:r>
                                </w:p>
                                <w:p w14:paraId="1B49C4A2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78092D93" w14:textId="77777777" w:rsidR="004B7E44" w:rsidRPr="00CD693D" w:rsidRDefault="00D23EE1" w:rsidP="004B7E44">
                                  <w:pPr>
                                    <w:pStyle w:val="Ttulo1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 w:bidi="es-ES"/>
                                    </w:rPr>
                                    <w:t>Optimus-TEC</w:t>
                                  </w:r>
                                </w:p>
                                <w:p w14:paraId="13265F7C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4FDD947D" w14:textId="4229CDEC" w:rsidR="004B7E44" w:rsidRPr="00CD693D" w:rsidRDefault="00D23EE1" w:rsidP="004B7E44">
                                  <w:pPr>
                                    <w:pStyle w:val="Ttulo1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 w:bidi="es-ES"/>
                                    </w:rPr>
                                    <w:t>Optimus-TEC</w:t>
                                  </w:r>
                                </w:p>
                                <w:p w14:paraId="029667CA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7B09039E" w14:textId="5F1864D5" w:rsidR="004B7E44" w:rsidRPr="00CD693D" w:rsidRDefault="00D23EE1" w:rsidP="004B7E44">
                                  <w:pPr>
                                    <w:pStyle w:val="Ttulo1"/>
                                    <w:rPr>
                                      <w:lang w:val="en-US"/>
                                    </w:rPr>
                                  </w:pPr>
                                  <w:r w:rsidRPr="00CD693D">
                                    <w:rPr>
                                      <w:lang w:val="en-US" w:bidi="es-ES"/>
                                    </w:rPr>
                                    <w:t>Optimus-TEC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00A4A8E" id="Cuadro de texto 6" o:spid="_x0000_s1028" type="#_x0000_t202" style="width:276pt;height:3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" filled="f" stroked="f" strokeweight=".5pt">
                      <v:textbox>
                        <w:txbxContent>
                          <w:p w14:paraId="5F88B5D9" w14:textId="5D1831D0" w:rsidR="004B7E44" w:rsidRPr="00CD693D" w:rsidRDefault="00D23EE1" w:rsidP="004B7E44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 w:bidi="es-ES"/>
                              </w:rPr>
                              <w:t>Optimus-TEC</w:t>
                            </w:r>
                          </w:p>
                          <w:p w14:paraId="1AB5310F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3427BD27" w14:textId="77777777" w:rsidR="004B7E44" w:rsidRPr="00CD693D" w:rsidRDefault="00D23EE1" w:rsidP="004B7E44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 w:bidi="es-ES"/>
                              </w:rPr>
                              <w:t>Optimus-TEC</w:t>
                            </w:r>
                          </w:p>
                          <w:p w14:paraId="73905D8D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0461E901" w14:textId="77777777" w:rsidR="004B7E44" w:rsidRPr="00CD693D" w:rsidRDefault="00D23EE1" w:rsidP="004B7E44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 w:bidi="es-ES"/>
                              </w:rPr>
                              <w:t>Optimus-TEC</w:t>
                            </w:r>
                          </w:p>
                          <w:p w14:paraId="3B348BBA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69E13988" w14:textId="77777777" w:rsidR="004B7E44" w:rsidRPr="00CD693D" w:rsidRDefault="00D23EE1" w:rsidP="004B7E44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 w:bidi="es-ES"/>
                              </w:rPr>
                              <w:t>Optimus-TEC</w:t>
                            </w:r>
                          </w:p>
                          <w:p w14:paraId="006903E1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7C690AD" w14:textId="77777777" w:rsidR="004B7E44" w:rsidRPr="00CD693D" w:rsidRDefault="00D23EE1" w:rsidP="004B7E44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 w:bidi="es-ES"/>
                              </w:rPr>
                              <w:t>Optimus-TEC</w:t>
                            </w:r>
                          </w:p>
                          <w:p w14:paraId="77A910B1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2BF24858" w14:textId="77777777" w:rsidR="004B7E44" w:rsidRPr="00CD693D" w:rsidRDefault="00D23EE1" w:rsidP="004B7E44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 w:bidi="es-ES"/>
                              </w:rPr>
                              <w:t>Optimus-TEC</w:t>
                            </w:r>
                          </w:p>
                          <w:p w14:paraId="08CE1D22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66404790" w14:textId="77777777" w:rsidR="004B7E44" w:rsidRPr="00CD693D" w:rsidRDefault="00D23EE1" w:rsidP="004B7E44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 w:bidi="es-ES"/>
                              </w:rPr>
                              <w:t>Optimus-TEC</w:t>
                            </w:r>
                          </w:p>
                          <w:p w14:paraId="4B065194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4C7474AE" w14:textId="77777777" w:rsidR="004B7E44" w:rsidRPr="00CD693D" w:rsidRDefault="00D23EE1" w:rsidP="004B7E44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 w:bidi="es-ES"/>
                              </w:rPr>
                              <w:t>Optimus-TEC</w:t>
                            </w:r>
                          </w:p>
                          <w:p w14:paraId="2AAD0FDA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4C45F377" w14:textId="77777777" w:rsidR="004B7E44" w:rsidRPr="00CD693D" w:rsidRDefault="00D23EE1" w:rsidP="004B7E44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 w:bidi="es-ES"/>
                              </w:rPr>
                              <w:t>Optimus-TEC</w:t>
                            </w:r>
                          </w:p>
                          <w:p w14:paraId="3299EAD5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5D2B59C" w14:textId="77777777" w:rsidR="004B7E44" w:rsidRPr="00CD693D" w:rsidRDefault="00D23EE1" w:rsidP="004B7E44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 w:bidi="es-ES"/>
                              </w:rPr>
                              <w:t>Optimus-TEC</w:t>
                            </w:r>
                          </w:p>
                          <w:p w14:paraId="0F8DFF69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58C1B89" w14:textId="77777777" w:rsidR="004B7E44" w:rsidRPr="00CD693D" w:rsidRDefault="00D23EE1" w:rsidP="004B7E44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 w:bidi="es-ES"/>
                              </w:rPr>
                              <w:t>Optimus-TEC</w:t>
                            </w:r>
                          </w:p>
                          <w:p w14:paraId="7B09400A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2CEAC7B4" w14:textId="77777777" w:rsidR="004B7E44" w:rsidRPr="00CD693D" w:rsidRDefault="00D23EE1" w:rsidP="004B7E44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 w:bidi="es-ES"/>
                              </w:rPr>
                              <w:t>Optimus-TEC</w:t>
                            </w:r>
                          </w:p>
                          <w:p w14:paraId="45FC18D6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7351986A" w14:textId="77777777" w:rsidR="004B7E44" w:rsidRPr="00CD693D" w:rsidRDefault="00D23EE1" w:rsidP="004B7E44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 w:bidi="es-ES"/>
                              </w:rPr>
                              <w:t>Optimus-TEC</w:t>
                            </w:r>
                          </w:p>
                          <w:p w14:paraId="1C511013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6CE25C3A" w14:textId="77777777" w:rsidR="004B7E44" w:rsidRPr="00CD693D" w:rsidRDefault="00D23EE1" w:rsidP="004B7E44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 w:bidi="es-ES"/>
                              </w:rPr>
                              <w:t>Optimus-TEC</w:t>
                            </w:r>
                          </w:p>
                          <w:p w14:paraId="42F9072B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6694DE40" w14:textId="77777777" w:rsidR="004B7E44" w:rsidRPr="00CD693D" w:rsidRDefault="00D23EE1" w:rsidP="004B7E44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 w:bidi="es-ES"/>
                              </w:rPr>
                              <w:t>Optimus-TEC</w:t>
                            </w:r>
                          </w:p>
                          <w:p w14:paraId="781F3116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FAB1226" w14:textId="77777777" w:rsidR="004B7E44" w:rsidRPr="00CD693D" w:rsidRDefault="00D23EE1" w:rsidP="004B7E44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 w:bidi="es-ES"/>
                              </w:rPr>
                              <w:t>Optimus-TEC</w:t>
                            </w:r>
                          </w:p>
                          <w:p w14:paraId="40E43111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35D8FF86" w14:textId="0D3B3D49" w:rsidR="004B7E44" w:rsidRPr="00CD693D" w:rsidRDefault="00D23EE1" w:rsidP="004B7E44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 w:bidi="es-ES"/>
                              </w:rPr>
                              <w:t>Optimus-TEC</w:t>
                            </w:r>
                          </w:p>
                          <w:p w14:paraId="60CF7E1C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1325EE7D" w14:textId="77777777" w:rsidR="004B7E44" w:rsidRPr="00CD693D" w:rsidRDefault="00D23EE1" w:rsidP="004B7E44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 w:bidi="es-ES"/>
                              </w:rPr>
                              <w:t>Optimus-TEC</w:t>
                            </w:r>
                          </w:p>
                          <w:p w14:paraId="313ADD9E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3A54D6AF" w14:textId="77777777" w:rsidR="004B7E44" w:rsidRPr="00CD693D" w:rsidRDefault="00D23EE1" w:rsidP="004B7E44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 w:bidi="es-ES"/>
                              </w:rPr>
                              <w:t>Optimus-TEC</w:t>
                            </w:r>
                          </w:p>
                          <w:p w14:paraId="63BCBAB5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A53A85D" w14:textId="77777777" w:rsidR="004B7E44" w:rsidRPr="00CD693D" w:rsidRDefault="00D23EE1" w:rsidP="004B7E44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 w:bidi="es-ES"/>
                              </w:rPr>
                              <w:t>Optimus-TEC</w:t>
                            </w:r>
                          </w:p>
                          <w:p w14:paraId="566EE63A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7783353B" w14:textId="77777777" w:rsidR="004B7E44" w:rsidRPr="00CD693D" w:rsidRDefault="00D23EE1" w:rsidP="004B7E44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 w:bidi="es-ES"/>
                              </w:rPr>
                              <w:t>Optimus-TEC</w:t>
                            </w:r>
                          </w:p>
                          <w:p w14:paraId="7F9E036D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6BF67B7C" w14:textId="77777777" w:rsidR="004B7E44" w:rsidRPr="00CD693D" w:rsidRDefault="00D23EE1" w:rsidP="004B7E44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 w:bidi="es-ES"/>
                              </w:rPr>
                              <w:t>Optimus-TEC</w:t>
                            </w:r>
                          </w:p>
                          <w:p w14:paraId="69EC2CDF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24824559" w14:textId="77777777" w:rsidR="004B7E44" w:rsidRPr="00CD693D" w:rsidRDefault="00D23EE1" w:rsidP="004B7E44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 w:bidi="es-ES"/>
                              </w:rPr>
                              <w:t>Optimus-TEC</w:t>
                            </w:r>
                          </w:p>
                          <w:p w14:paraId="34AB351C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27213B7B" w14:textId="77777777" w:rsidR="004B7E44" w:rsidRPr="00CD693D" w:rsidRDefault="00D23EE1" w:rsidP="004B7E44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 w:bidi="es-ES"/>
                              </w:rPr>
                              <w:t>Optimus-TEC</w:t>
                            </w:r>
                          </w:p>
                          <w:p w14:paraId="40F39C06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38B5B5C8" w14:textId="5CB570D0" w:rsidR="004B7E44" w:rsidRPr="00CD693D" w:rsidRDefault="00D23EE1" w:rsidP="004B7E44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 w:bidi="es-ES"/>
                              </w:rPr>
                              <w:t>Optimus-TEC</w:t>
                            </w:r>
                          </w:p>
                          <w:p w14:paraId="2E0B8389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0AC1FC5C" w14:textId="77777777" w:rsidR="004B7E44" w:rsidRPr="00CD693D" w:rsidRDefault="00D23EE1" w:rsidP="004B7E44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 w:bidi="es-ES"/>
                              </w:rPr>
                              <w:t>Optimus-TEC</w:t>
                            </w:r>
                          </w:p>
                          <w:p w14:paraId="4EFB03E0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0ED099E5" w14:textId="77777777" w:rsidR="004B7E44" w:rsidRPr="00CD693D" w:rsidRDefault="00D23EE1" w:rsidP="004B7E44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 w:bidi="es-ES"/>
                              </w:rPr>
                              <w:t>Optimus-TEC</w:t>
                            </w:r>
                          </w:p>
                          <w:p w14:paraId="73ACA0C8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40A11A82" w14:textId="77777777" w:rsidR="004B7E44" w:rsidRPr="00CD693D" w:rsidRDefault="00D23EE1" w:rsidP="004B7E44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 w:bidi="es-ES"/>
                              </w:rPr>
                              <w:t>Optimus-TEC</w:t>
                            </w:r>
                          </w:p>
                          <w:p w14:paraId="7F82BED2" w14:textId="77777777" w:rsidR="00000000" w:rsidRDefault="00000000"/>
                          <w:p w14:paraId="43BF41BD" w14:textId="55DF7713" w:rsidR="004B7E44" w:rsidRPr="00CD693D" w:rsidRDefault="00D23EE1" w:rsidP="004B7E44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 w:bidi="es-ES"/>
                              </w:rPr>
                              <w:t>Optimus-TEC</w:t>
                            </w:r>
                          </w:p>
                          <w:p w14:paraId="1B49C4A2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78092D93" w14:textId="77777777" w:rsidR="004B7E44" w:rsidRPr="00CD693D" w:rsidRDefault="00D23EE1" w:rsidP="004B7E44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 w:bidi="es-ES"/>
                              </w:rPr>
                              <w:t>Optimus-TEC</w:t>
                            </w:r>
                          </w:p>
                          <w:p w14:paraId="13265F7C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4FDD947D" w14:textId="4229CDEC" w:rsidR="004B7E44" w:rsidRPr="00CD693D" w:rsidRDefault="00D23EE1" w:rsidP="004B7E44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 w:bidi="es-ES"/>
                              </w:rPr>
                              <w:t>Optimus-TEC</w:t>
                            </w:r>
                          </w:p>
                          <w:p w14:paraId="029667CA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7B09039E" w14:textId="5F1864D5" w:rsidR="004B7E44" w:rsidRPr="00CD693D" w:rsidRDefault="00D23EE1" w:rsidP="004B7E44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r w:rsidRPr="00CD693D">
                              <w:rPr>
                                <w:lang w:val="en-US" w:bidi="es-ES"/>
                              </w:rPr>
                              <w:t>Optimus-TEC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63328B12" w14:textId="48483487" w:rsidR="004B7E44" w:rsidRDefault="004B7E44" w:rsidP="004B7E44">
            <w:r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0E92391A" wp14:editId="1AA54216">
                      <wp:extent cx="3162300" cy="605155"/>
                      <wp:effectExtent l="0" t="0" r="0" b="4445"/>
                      <wp:docPr id="7" name="Cuadro de texto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62300" cy="6051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33FAAE9" w14:textId="2EC63496" w:rsidR="004B7E44" w:rsidRPr="00711837" w:rsidRDefault="00D23EE1" w:rsidP="004B7E44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711837">
                                    <w:rPr>
                                      <w:lang w:val="en-US"/>
                                    </w:rPr>
                                    <w:t>DEVS</w:t>
                                  </w:r>
                                </w:p>
                                <w:p w14:paraId="4C8C9E3C" w14:textId="77777777" w:rsidR="00D23EE1" w:rsidRPr="00D23EE1" w:rsidRDefault="00D23EE1" w:rsidP="004B7E44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D23EE1">
                                    <w:rPr>
                                      <w:lang w:val="en-US"/>
                                    </w:rPr>
                                    <w:t>Michael A. / J. Daniel A.</w:t>
                                  </w:r>
                                </w:p>
                                <w:p w14:paraId="499F4BB9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7F28CF92" w14:textId="77777777" w:rsidR="004B7E44" w:rsidRPr="00711837" w:rsidRDefault="00D23EE1" w:rsidP="004B7E44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711837">
                                    <w:rPr>
                                      <w:lang w:val="en-US"/>
                                    </w:rPr>
                                    <w:t>DEVS</w:t>
                                  </w:r>
                                </w:p>
                                <w:p w14:paraId="5BB00C4C" w14:textId="77777777" w:rsidR="00D23EE1" w:rsidRPr="00D23EE1" w:rsidRDefault="00D23EE1" w:rsidP="004B7E44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D23EE1">
                                    <w:rPr>
                                      <w:lang w:val="en-US"/>
                                    </w:rPr>
                                    <w:t>Michael A. / J. Daniel A.</w:t>
                                  </w:r>
                                </w:p>
                                <w:p w14:paraId="0BD4ADFB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79233F03" w14:textId="77777777" w:rsidR="004B7E44" w:rsidRPr="00711837" w:rsidRDefault="00D23EE1" w:rsidP="004B7E44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711837">
                                    <w:rPr>
                                      <w:lang w:val="en-US"/>
                                    </w:rPr>
                                    <w:t>DEVS</w:t>
                                  </w:r>
                                </w:p>
                                <w:p w14:paraId="58354535" w14:textId="77777777" w:rsidR="00D23EE1" w:rsidRPr="00D23EE1" w:rsidRDefault="00D23EE1" w:rsidP="004B7E44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D23EE1">
                                    <w:rPr>
                                      <w:lang w:val="en-US"/>
                                    </w:rPr>
                                    <w:t>Michael A. / J. Daniel A.</w:t>
                                  </w:r>
                                </w:p>
                                <w:p w14:paraId="0EACEA7C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1AAC3D90" w14:textId="77777777" w:rsidR="004B7E44" w:rsidRPr="00711837" w:rsidRDefault="00D23EE1" w:rsidP="004B7E44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711837">
                                    <w:rPr>
                                      <w:lang w:val="en-US"/>
                                    </w:rPr>
                                    <w:t>DEVS</w:t>
                                  </w:r>
                                </w:p>
                                <w:p w14:paraId="5CC27EB9" w14:textId="77777777" w:rsidR="00D23EE1" w:rsidRPr="00D23EE1" w:rsidRDefault="00D23EE1" w:rsidP="004B7E44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D23EE1">
                                    <w:rPr>
                                      <w:lang w:val="en-US"/>
                                    </w:rPr>
                                    <w:t>Michael A. / J. Daniel A.</w:t>
                                  </w:r>
                                </w:p>
                                <w:p w14:paraId="2C846F00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6FA32D23" w14:textId="77777777" w:rsidR="004B7E44" w:rsidRPr="00711837" w:rsidRDefault="00D23EE1" w:rsidP="004B7E44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711837">
                                    <w:rPr>
                                      <w:lang w:val="en-US"/>
                                    </w:rPr>
                                    <w:t>DEVS</w:t>
                                  </w:r>
                                </w:p>
                                <w:p w14:paraId="62078542" w14:textId="77777777" w:rsidR="00D23EE1" w:rsidRPr="00D23EE1" w:rsidRDefault="00D23EE1" w:rsidP="004B7E44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D23EE1">
                                    <w:rPr>
                                      <w:lang w:val="en-US"/>
                                    </w:rPr>
                                    <w:t>Michael A. / J. Daniel A.</w:t>
                                  </w:r>
                                </w:p>
                                <w:p w14:paraId="55902465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15D1145B" w14:textId="77777777" w:rsidR="004B7E44" w:rsidRPr="00711837" w:rsidRDefault="00D23EE1" w:rsidP="004B7E44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711837">
                                    <w:rPr>
                                      <w:lang w:val="en-US"/>
                                    </w:rPr>
                                    <w:t>DEVS</w:t>
                                  </w:r>
                                </w:p>
                                <w:p w14:paraId="11069C7C" w14:textId="77777777" w:rsidR="00D23EE1" w:rsidRPr="00D23EE1" w:rsidRDefault="00D23EE1" w:rsidP="004B7E44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D23EE1">
                                    <w:rPr>
                                      <w:lang w:val="en-US"/>
                                    </w:rPr>
                                    <w:t>Michael A. / J. Daniel A.</w:t>
                                  </w:r>
                                </w:p>
                                <w:p w14:paraId="45AE0814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4078C899" w14:textId="77777777" w:rsidR="004B7E44" w:rsidRPr="00711837" w:rsidRDefault="00D23EE1" w:rsidP="004B7E44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711837">
                                    <w:rPr>
                                      <w:lang w:val="en-US"/>
                                    </w:rPr>
                                    <w:t>DEVS</w:t>
                                  </w:r>
                                </w:p>
                                <w:p w14:paraId="74B46D8C" w14:textId="77777777" w:rsidR="00D23EE1" w:rsidRPr="00D23EE1" w:rsidRDefault="00D23EE1" w:rsidP="004B7E44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D23EE1">
                                    <w:rPr>
                                      <w:lang w:val="en-US"/>
                                    </w:rPr>
                                    <w:t>Michael A. / J. Daniel A.</w:t>
                                  </w:r>
                                </w:p>
                                <w:p w14:paraId="48DB7724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26766D7B" w14:textId="77777777" w:rsidR="004B7E44" w:rsidRPr="00711837" w:rsidRDefault="00D23EE1" w:rsidP="004B7E44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711837">
                                    <w:rPr>
                                      <w:lang w:val="en-US"/>
                                    </w:rPr>
                                    <w:t>DEVS</w:t>
                                  </w:r>
                                </w:p>
                                <w:p w14:paraId="2852D383" w14:textId="77777777" w:rsidR="00D23EE1" w:rsidRPr="00D23EE1" w:rsidRDefault="00D23EE1" w:rsidP="004B7E44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D23EE1">
                                    <w:rPr>
                                      <w:lang w:val="en-US"/>
                                    </w:rPr>
                                    <w:t>Michael A. / J. Daniel A.</w:t>
                                  </w:r>
                                </w:p>
                                <w:p w14:paraId="0C891B8A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02F23389" w14:textId="77777777" w:rsidR="004B7E44" w:rsidRPr="00711837" w:rsidRDefault="00D23EE1" w:rsidP="004B7E44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711837">
                                    <w:rPr>
                                      <w:lang w:val="en-US"/>
                                    </w:rPr>
                                    <w:t>DEVS</w:t>
                                  </w:r>
                                </w:p>
                                <w:p w14:paraId="20AFBD4D" w14:textId="77777777" w:rsidR="00D23EE1" w:rsidRPr="00D23EE1" w:rsidRDefault="00D23EE1" w:rsidP="004B7E44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D23EE1">
                                    <w:rPr>
                                      <w:lang w:val="en-US"/>
                                    </w:rPr>
                                    <w:t>Michael A. / J. Daniel A.</w:t>
                                  </w:r>
                                </w:p>
                                <w:p w14:paraId="10FE0519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7C165D8E" w14:textId="77777777" w:rsidR="004B7E44" w:rsidRPr="00711837" w:rsidRDefault="00D23EE1" w:rsidP="004B7E44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711837">
                                    <w:rPr>
                                      <w:lang w:val="en-US"/>
                                    </w:rPr>
                                    <w:t>DEVS</w:t>
                                  </w:r>
                                </w:p>
                                <w:p w14:paraId="011009C0" w14:textId="77777777" w:rsidR="00D23EE1" w:rsidRPr="00D23EE1" w:rsidRDefault="00D23EE1" w:rsidP="004B7E44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D23EE1">
                                    <w:rPr>
                                      <w:lang w:val="en-US"/>
                                    </w:rPr>
                                    <w:t>Michael A. / J. Daniel A.</w:t>
                                  </w:r>
                                </w:p>
                                <w:p w14:paraId="5F52B349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02B4DBA1" w14:textId="77777777" w:rsidR="004B7E44" w:rsidRPr="00711837" w:rsidRDefault="00D23EE1" w:rsidP="004B7E44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711837">
                                    <w:rPr>
                                      <w:lang w:val="en-US"/>
                                    </w:rPr>
                                    <w:t>DEVS</w:t>
                                  </w:r>
                                </w:p>
                                <w:p w14:paraId="6F5A61D6" w14:textId="77777777" w:rsidR="00D23EE1" w:rsidRPr="00D23EE1" w:rsidRDefault="00D23EE1" w:rsidP="004B7E44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D23EE1">
                                    <w:rPr>
                                      <w:lang w:val="en-US"/>
                                    </w:rPr>
                                    <w:t>Michael A. / J. Daniel A.</w:t>
                                  </w:r>
                                </w:p>
                                <w:p w14:paraId="79685157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32057E74" w14:textId="77777777" w:rsidR="004B7E44" w:rsidRPr="00711837" w:rsidRDefault="00D23EE1" w:rsidP="004B7E44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711837">
                                    <w:rPr>
                                      <w:lang w:val="en-US"/>
                                    </w:rPr>
                                    <w:t>DEVS</w:t>
                                  </w:r>
                                </w:p>
                                <w:p w14:paraId="17D0E7C2" w14:textId="77777777" w:rsidR="00D23EE1" w:rsidRPr="00D23EE1" w:rsidRDefault="00D23EE1" w:rsidP="004B7E44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D23EE1">
                                    <w:rPr>
                                      <w:lang w:val="en-US"/>
                                    </w:rPr>
                                    <w:t>Michael A. / J. Daniel A.</w:t>
                                  </w:r>
                                </w:p>
                                <w:p w14:paraId="4457B91F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7465A437" w14:textId="77777777" w:rsidR="004B7E44" w:rsidRPr="00711837" w:rsidRDefault="00D23EE1" w:rsidP="004B7E44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711837">
                                    <w:rPr>
                                      <w:lang w:val="en-US"/>
                                    </w:rPr>
                                    <w:t>DEVS</w:t>
                                  </w:r>
                                </w:p>
                                <w:p w14:paraId="7A59B688" w14:textId="77777777" w:rsidR="00D23EE1" w:rsidRPr="00D23EE1" w:rsidRDefault="00D23EE1" w:rsidP="004B7E44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D23EE1">
                                    <w:rPr>
                                      <w:lang w:val="en-US"/>
                                    </w:rPr>
                                    <w:t>Michael A. / J. Daniel A.</w:t>
                                  </w:r>
                                </w:p>
                                <w:p w14:paraId="5EBC769E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7F1F64EF" w14:textId="77777777" w:rsidR="004B7E44" w:rsidRPr="00711837" w:rsidRDefault="00D23EE1" w:rsidP="004B7E44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711837">
                                    <w:rPr>
                                      <w:lang w:val="en-US"/>
                                    </w:rPr>
                                    <w:t>DEVS</w:t>
                                  </w:r>
                                </w:p>
                                <w:p w14:paraId="72702759" w14:textId="77777777" w:rsidR="00D23EE1" w:rsidRPr="00D23EE1" w:rsidRDefault="00D23EE1" w:rsidP="004B7E44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D23EE1">
                                    <w:rPr>
                                      <w:lang w:val="en-US"/>
                                    </w:rPr>
                                    <w:t>Michael A. / J. Daniel A.</w:t>
                                  </w:r>
                                </w:p>
                                <w:p w14:paraId="53A26B5B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18FD5CCD" w14:textId="77777777" w:rsidR="004B7E44" w:rsidRPr="00711837" w:rsidRDefault="00D23EE1" w:rsidP="004B7E44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711837">
                                    <w:rPr>
                                      <w:lang w:val="en-US"/>
                                    </w:rPr>
                                    <w:t>DEVS</w:t>
                                  </w:r>
                                </w:p>
                                <w:p w14:paraId="4ADDD6AD" w14:textId="77777777" w:rsidR="00D23EE1" w:rsidRPr="00D23EE1" w:rsidRDefault="00D23EE1" w:rsidP="004B7E44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D23EE1">
                                    <w:rPr>
                                      <w:lang w:val="en-US"/>
                                    </w:rPr>
                                    <w:t>Michael A. / J. Daniel A.</w:t>
                                  </w:r>
                                </w:p>
                                <w:p w14:paraId="3B817926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71117986" w14:textId="77777777" w:rsidR="004B7E44" w:rsidRPr="00711837" w:rsidRDefault="00D23EE1" w:rsidP="004B7E44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711837">
                                    <w:rPr>
                                      <w:lang w:val="en-US"/>
                                    </w:rPr>
                                    <w:t>DEVS</w:t>
                                  </w:r>
                                </w:p>
                                <w:p w14:paraId="466FF7E6" w14:textId="77777777" w:rsidR="00D23EE1" w:rsidRPr="00D23EE1" w:rsidRDefault="00D23EE1" w:rsidP="004B7E44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D23EE1">
                                    <w:rPr>
                                      <w:lang w:val="en-US"/>
                                    </w:rPr>
                                    <w:t>Michael A. / J. Daniel A.</w:t>
                                  </w:r>
                                </w:p>
                                <w:p w14:paraId="508613E3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7C7A6C73" w14:textId="77777777" w:rsidR="004B7E44" w:rsidRPr="00711837" w:rsidRDefault="00D23EE1" w:rsidP="004B7E44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711837">
                                    <w:rPr>
                                      <w:lang w:val="en-US"/>
                                    </w:rPr>
                                    <w:t>DEVS</w:t>
                                  </w:r>
                                </w:p>
                                <w:p w14:paraId="7F9F701C" w14:textId="77777777" w:rsidR="00D23EE1" w:rsidRPr="00D23EE1" w:rsidRDefault="00D23EE1" w:rsidP="004B7E44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D23EE1">
                                    <w:rPr>
                                      <w:lang w:val="en-US"/>
                                    </w:rPr>
                                    <w:t>Michael A. / J. Daniel A.</w:t>
                                  </w:r>
                                </w:p>
                                <w:p w14:paraId="229CD796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7607613E" w14:textId="77777777" w:rsidR="004B7E44" w:rsidRPr="00711837" w:rsidRDefault="00D23EE1" w:rsidP="004B7E44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711837">
                                    <w:rPr>
                                      <w:lang w:val="en-US"/>
                                    </w:rPr>
                                    <w:t>DEVS</w:t>
                                  </w:r>
                                </w:p>
                                <w:p w14:paraId="142A79DE" w14:textId="77777777" w:rsidR="00D23EE1" w:rsidRPr="00D23EE1" w:rsidRDefault="00D23EE1" w:rsidP="004B7E44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D23EE1">
                                    <w:rPr>
                                      <w:lang w:val="en-US"/>
                                    </w:rPr>
                                    <w:t>Michael A. / J. Daniel A.</w:t>
                                  </w:r>
                                </w:p>
                                <w:p w14:paraId="3C91F451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4656A9E2" w14:textId="77777777" w:rsidR="004B7E44" w:rsidRPr="00711837" w:rsidRDefault="00D23EE1" w:rsidP="004B7E44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711837">
                                    <w:rPr>
                                      <w:lang w:val="en-US"/>
                                    </w:rPr>
                                    <w:t>DEVS</w:t>
                                  </w:r>
                                </w:p>
                                <w:p w14:paraId="05C01082" w14:textId="77777777" w:rsidR="00D23EE1" w:rsidRPr="00D23EE1" w:rsidRDefault="00D23EE1" w:rsidP="004B7E44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D23EE1">
                                    <w:rPr>
                                      <w:lang w:val="en-US"/>
                                    </w:rPr>
                                    <w:t>Michael A. / J. Daniel A.</w:t>
                                  </w:r>
                                </w:p>
                                <w:p w14:paraId="3445F0B1" w14:textId="77777777" w:rsidR="00000000" w:rsidRDefault="00000000"/>
                                <w:p w14:paraId="7A2F893E" w14:textId="77777777" w:rsidR="004B7E44" w:rsidRPr="00711837" w:rsidRDefault="00D23EE1" w:rsidP="004B7E44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711837">
                                    <w:rPr>
                                      <w:lang w:val="en-US"/>
                                    </w:rPr>
                                    <w:t>DEVS</w:t>
                                  </w:r>
                                </w:p>
                                <w:p w14:paraId="0CB112A7" w14:textId="77777777" w:rsidR="00D23EE1" w:rsidRPr="00D23EE1" w:rsidRDefault="00D23EE1" w:rsidP="004B7E44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D23EE1">
                                    <w:rPr>
                                      <w:lang w:val="en-US"/>
                                    </w:rPr>
                                    <w:t>Michael A. / J. Daniel A.</w:t>
                                  </w:r>
                                </w:p>
                                <w:p w14:paraId="00253F5A" w14:textId="77777777" w:rsidR="00000000" w:rsidRDefault="00000000"/>
                                <w:p w14:paraId="2FFC1964" w14:textId="77777777" w:rsidR="004B7E44" w:rsidRPr="00711837" w:rsidRDefault="00D23EE1" w:rsidP="004B7E44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711837">
                                    <w:rPr>
                                      <w:lang w:val="en-US"/>
                                    </w:rPr>
                                    <w:t>DEVS</w:t>
                                  </w:r>
                                </w:p>
                                <w:p w14:paraId="7566E5EC" w14:textId="77777777" w:rsidR="00D23EE1" w:rsidRPr="00D23EE1" w:rsidRDefault="00D23EE1" w:rsidP="004B7E44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D23EE1">
                                    <w:rPr>
                                      <w:lang w:val="en-US"/>
                                    </w:rPr>
                                    <w:t>Michael A. / J. Daniel A.</w:t>
                                  </w:r>
                                </w:p>
                                <w:p w14:paraId="078F79BC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263DE376" w14:textId="77777777" w:rsidR="004B7E44" w:rsidRPr="00711837" w:rsidRDefault="00D23EE1" w:rsidP="004B7E44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711837">
                                    <w:rPr>
                                      <w:lang w:val="en-US"/>
                                    </w:rPr>
                                    <w:t>DEVS</w:t>
                                  </w:r>
                                </w:p>
                                <w:p w14:paraId="2F4BE841" w14:textId="77777777" w:rsidR="00D23EE1" w:rsidRPr="00D23EE1" w:rsidRDefault="00D23EE1" w:rsidP="004B7E44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D23EE1">
                                    <w:rPr>
                                      <w:lang w:val="en-US"/>
                                    </w:rPr>
                                    <w:t>Michael A. / J. Daniel A.</w:t>
                                  </w:r>
                                </w:p>
                                <w:p w14:paraId="0E19DCE8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113C7B36" w14:textId="77777777" w:rsidR="004B7E44" w:rsidRPr="00711837" w:rsidRDefault="00D23EE1" w:rsidP="004B7E44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711837">
                                    <w:rPr>
                                      <w:lang w:val="en-US"/>
                                    </w:rPr>
                                    <w:t>DEVS</w:t>
                                  </w:r>
                                </w:p>
                                <w:p w14:paraId="584F92AB" w14:textId="77777777" w:rsidR="00D23EE1" w:rsidRPr="00D23EE1" w:rsidRDefault="00D23EE1" w:rsidP="004B7E44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D23EE1">
                                    <w:rPr>
                                      <w:lang w:val="en-US"/>
                                    </w:rPr>
                                    <w:t>Michael A. / J. Daniel A.</w:t>
                                  </w:r>
                                </w:p>
                                <w:p w14:paraId="7FBA91F8" w14:textId="77777777" w:rsidR="00000000" w:rsidRDefault="00000000"/>
                                <w:p w14:paraId="337ECDDB" w14:textId="77777777" w:rsidR="004B7E44" w:rsidRPr="00711837" w:rsidRDefault="00D23EE1" w:rsidP="004B7E44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711837">
                                    <w:rPr>
                                      <w:lang w:val="en-US"/>
                                    </w:rPr>
                                    <w:t>DEVS</w:t>
                                  </w:r>
                                </w:p>
                                <w:p w14:paraId="22AC20A7" w14:textId="77777777" w:rsidR="00D23EE1" w:rsidRPr="00D23EE1" w:rsidRDefault="00D23EE1" w:rsidP="004B7E44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D23EE1">
                                    <w:rPr>
                                      <w:lang w:val="en-US"/>
                                    </w:rPr>
                                    <w:t>Michael A. / J. Daniel A.</w:t>
                                  </w:r>
                                </w:p>
                                <w:p w14:paraId="406D7531" w14:textId="77777777" w:rsidR="00000000" w:rsidRDefault="00000000"/>
                                <w:p w14:paraId="59670F5E" w14:textId="77777777" w:rsidR="004B7E44" w:rsidRPr="00711837" w:rsidRDefault="00D23EE1" w:rsidP="004B7E44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711837">
                                    <w:rPr>
                                      <w:lang w:val="en-US"/>
                                    </w:rPr>
                                    <w:t>DEVS</w:t>
                                  </w:r>
                                </w:p>
                                <w:p w14:paraId="61C56562" w14:textId="77777777" w:rsidR="00D23EE1" w:rsidRPr="00D23EE1" w:rsidRDefault="00D23EE1" w:rsidP="004B7E44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D23EE1">
                                    <w:rPr>
                                      <w:lang w:val="en-US"/>
                                    </w:rPr>
                                    <w:t>Michael A. / J. Daniel A.</w:t>
                                  </w:r>
                                </w:p>
                                <w:p w14:paraId="6CCF5171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68744B04" w14:textId="77777777" w:rsidR="004B7E44" w:rsidRPr="00711837" w:rsidRDefault="00D23EE1" w:rsidP="004B7E44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711837">
                                    <w:rPr>
                                      <w:lang w:val="en-US"/>
                                    </w:rPr>
                                    <w:t>DEVS</w:t>
                                  </w:r>
                                </w:p>
                                <w:p w14:paraId="506ED91B" w14:textId="77777777" w:rsidR="00D23EE1" w:rsidRPr="00D23EE1" w:rsidRDefault="00D23EE1" w:rsidP="004B7E44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D23EE1">
                                    <w:rPr>
                                      <w:lang w:val="en-US"/>
                                    </w:rPr>
                                    <w:t>Michael A. / J. Daniel A.</w:t>
                                  </w:r>
                                </w:p>
                                <w:p w14:paraId="478BB5ED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55CF2C20" w14:textId="77777777" w:rsidR="004B7E44" w:rsidRPr="00711837" w:rsidRDefault="00D23EE1" w:rsidP="004B7E44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711837">
                                    <w:rPr>
                                      <w:lang w:val="en-US"/>
                                    </w:rPr>
                                    <w:t>DEVS</w:t>
                                  </w:r>
                                </w:p>
                                <w:p w14:paraId="07DC981A" w14:textId="77777777" w:rsidR="00D23EE1" w:rsidRPr="00D23EE1" w:rsidRDefault="00D23EE1" w:rsidP="004B7E44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D23EE1">
                                    <w:rPr>
                                      <w:lang w:val="en-US"/>
                                    </w:rPr>
                                    <w:t>Michael A. / J. Daniel A.</w:t>
                                  </w:r>
                                </w:p>
                                <w:p w14:paraId="34C3D412" w14:textId="77777777" w:rsidR="00000000" w:rsidRDefault="00000000"/>
                                <w:p w14:paraId="57AB79F9" w14:textId="77777777" w:rsidR="004B7E44" w:rsidRPr="00711837" w:rsidRDefault="00D23EE1" w:rsidP="004B7E44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711837">
                                    <w:rPr>
                                      <w:lang w:val="en-US"/>
                                    </w:rPr>
                                    <w:t>DEVS</w:t>
                                  </w:r>
                                </w:p>
                                <w:p w14:paraId="68733194" w14:textId="77777777" w:rsidR="00D23EE1" w:rsidRPr="00D23EE1" w:rsidRDefault="00D23EE1" w:rsidP="004B7E44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D23EE1">
                                    <w:rPr>
                                      <w:lang w:val="en-US"/>
                                    </w:rPr>
                                    <w:t>Michael A. / J. Daniel A.</w:t>
                                  </w:r>
                                </w:p>
                                <w:p w14:paraId="2641D8BA" w14:textId="77777777" w:rsidR="00000000" w:rsidRDefault="00000000"/>
                                <w:p w14:paraId="1DBDC5D3" w14:textId="77777777" w:rsidR="004B7E44" w:rsidRPr="00711837" w:rsidRDefault="00D23EE1" w:rsidP="004B7E44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711837">
                                    <w:rPr>
                                      <w:lang w:val="en-US"/>
                                    </w:rPr>
                                    <w:t>DEVS</w:t>
                                  </w:r>
                                </w:p>
                                <w:p w14:paraId="145AEAA0" w14:textId="77777777" w:rsidR="00D23EE1" w:rsidRPr="00D23EE1" w:rsidRDefault="00D23EE1" w:rsidP="004B7E44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D23EE1">
                                    <w:rPr>
                                      <w:lang w:val="en-US"/>
                                    </w:rPr>
                                    <w:t>Michael A. / J. Daniel A.</w:t>
                                  </w:r>
                                </w:p>
                                <w:p w14:paraId="7EE7ADB9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19009BDA" w14:textId="77777777" w:rsidR="004B7E44" w:rsidRPr="00711837" w:rsidRDefault="00D23EE1" w:rsidP="004B7E44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711837">
                                    <w:rPr>
                                      <w:lang w:val="en-US"/>
                                    </w:rPr>
                                    <w:t>DEVS</w:t>
                                  </w:r>
                                </w:p>
                                <w:p w14:paraId="4767C799" w14:textId="77777777" w:rsidR="00D23EE1" w:rsidRPr="00D23EE1" w:rsidRDefault="00D23EE1" w:rsidP="004B7E44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D23EE1">
                                    <w:rPr>
                                      <w:lang w:val="en-US"/>
                                    </w:rPr>
                                    <w:t>Michael A. / J. Daniel A.</w:t>
                                  </w:r>
                                </w:p>
                                <w:p w14:paraId="73610468" w14:textId="77777777" w:rsidR="00000000" w:rsidRPr="00CD693D" w:rsidRDefault="0000000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  <w:p w14:paraId="28184419" w14:textId="77777777" w:rsidR="004B7E44" w:rsidRPr="00711837" w:rsidRDefault="00D23EE1" w:rsidP="004B7E44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711837">
                                    <w:rPr>
                                      <w:lang w:val="en-US"/>
                                    </w:rPr>
                                    <w:t>DEVS</w:t>
                                  </w:r>
                                </w:p>
                                <w:p w14:paraId="45F93A44" w14:textId="77777777" w:rsidR="00D23EE1" w:rsidRPr="00D23EE1" w:rsidRDefault="00D23EE1" w:rsidP="004B7E44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D23EE1">
                                    <w:rPr>
                                      <w:lang w:val="en-US"/>
                                    </w:rPr>
                                    <w:t>Michael A. / J. Daniel A.</w:t>
                                  </w:r>
                                </w:p>
                                <w:p w14:paraId="053D0B9D" w14:textId="77777777" w:rsidR="00000000" w:rsidRDefault="00000000"/>
                                <w:p w14:paraId="7116F30D" w14:textId="77777777" w:rsidR="004B7E44" w:rsidRPr="00711837" w:rsidRDefault="00D23EE1" w:rsidP="004B7E44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711837">
                                    <w:rPr>
                                      <w:lang w:val="en-US"/>
                                    </w:rPr>
                                    <w:t>DEVS</w:t>
                                  </w:r>
                                </w:p>
                                <w:p w14:paraId="04DC35B6" w14:textId="632B8CB4" w:rsidR="00D23EE1" w:rsidRPr="00D23EE1" w:rsidRDefault="00D23EE1" w:rsidP="004B7E44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D23EE1">
                                    <w:rPr>
                                      <w:lang w:val="en-US"/>
                                    </w:rPr>
                                    <w:t>Michael A. / J. Daniel A.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E92391A" id="Cuadro de texto 7" o:spid="_x0000_s1029" type="#_x0000_t202" style="width:249pt;height:4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" filled="f" stroked="f" strokeweight=".5pt">
                      <v:textbox>
                        <w:txbxContent>
                          <w:p w14:paraId="533FAAE9" w14:textId="2EC63496" w:rsidR="004B7E44" w:rsidRPr="00711837" w:rsidRDefault="00D23EE1" w:rsidP="004B7E44">
                            <w:pPr>
                              <w:rPr>
                                <w:lang w:val="en-US"/>
                              </w:rPr>
                            </w:pPr>
                            <w:r w:rsidRPr="00711837">
                              <w:rPr>
                                <w:lang w:val="en-US"/>
                              </w:rPr>
                              <w:t>DEVS</w:t>
                            </w:r>
                          </w:p>
                          <w:p w14:paraId="4C8C9E3C" w14:textId="77777777" w:rsidR="00D23EE1" w:rsidRPr="00D23EE1" w:rsidRDefault="00D23EE1" w:rsidP="004B7E44">
                            <w:pPr>
                              <w:rPr>
                                <w:lang w:val="en-US"/>
                              </w:rPr>
                            </w:pPr>
                            <w:r w:rsidRPr="00D23EE1">
                              <w:rPr>
                                <w:lang w:val="en-US"/>
                              </w:rPr>
                              <w:t>Michael A. / J. Daniel A.</w:t>
                            </w:r>
                          </w:p>
                          <w:p w14:paraId="499F4BB9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7F28CF92" w14:textId="77777777" w:rsidR="004B7E44" w:rsidRPr="00711837" w:rsidRDefault="00D23EE1" w:rsidP="004B7E44">
                            <w:pPr>
                              <w:rPr>
                                <w:lang w:val="en-US"/>
                              </w:rPr>
                            </w:pPr>
                            <w:r w:rsidRPr="00711837">
                              <w:rPr>
                                <w:lang w:val="en-US"/>
                              </w:rPr>
                              <w:t>DEVS</w:t>
                            </w:r>
                          </w:p>
                          <w:p w14:paraId="5BB00C4C" w14:textId="77777777" w:rsidR="00D23EE1" w:rsidRPr="00D23EE1" w:rsidRDefault="00D23EE1" w:rsidP="004B7E44">
                            <w:pPr>
                              <w:rPr>
                                <w:lang w:val="en-US"/>
                              </w:rPr>
                            </w:pPr>
                            <w:r w:rsidRPr="00D23EE1">
                              <w:rPr>
                                <w:lang w:val="en-US"/>
                              </w:rPr>
                              <w:t>Michael A. / J. Daniel A.</w:t>
                            </w:r>
                          </w:p>
                          <w:p w14:paraId="0BD4ADFB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79233F03" w14:textId="77777777" w:rsidR="004B7E44" w:rsidRPr="00711837" w:rsidRDefault="00D23EE1" w:rsidP="004B7E44">
                            <w:pPr>
                              <w:rPr>
                                <w:lang w:val="en-US"/>
                              </w:rPr>
                            </w:pPr>
                            <w:r w:rsidRPr="00711837">
                              <w:rPr>
                                <w:lang w:val="en-US"/>
                              </w:rPr>
                              <w:t>DEVS</w:t>
                            </w:r>
                          </w:p>
                          <w:p w14:paraId="58354535" w14:textId="77777777" w:rsidR="00D23EE1" w:rsidRPr="00D23EE1" w:rsidRDefault="00D23EE1" w:rsidP="004B7E44">
                            <w:pPr>
                              <w:rPr>
                                <w:lang w:val="en-US"/>
                              </w:rPr>
                            </w:pPr>
                            <w:r w:rsidRPr="00D23EE1">
                              <w:rPr>
                                <w:lang w:val="en-US"/>
                              </w:rPr>
                              <w:t>Michael A. / J. Daniel A.</w:t>
                            </w:r>
                          </w:p>
                          <w:p w14:paraId="0EACEA7C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1AAC3D90" w14:textId="77777777" w:rsidR="004B7E44" w:rsidRPr="00711837" w:rsidRDefault="00D23EE1" w:rsidP="004B7E44">
                            <w:pPr>
                              <w:rPr>
                                <w:lang w:val="en-US"/>
                              </w:rPr>
                            </w:pPr>
                            <w:r w:rsidRPr="00711837">
                              <w:rPr>
                                <w:lang w:val="en-US"/>
                              </w:rPr>
                              <w:t>DEVS</w:t>
                            </w:r>
                          </w:p>
                          <w:p w14:paraId="5CC27EB9" w14:textId="77777777" w:rsidR="00D23EE1" w:rsidRPr="00D23EE1" w:rsidRDefault="00D23EE1" w:rsidP="004B7E44">
                            <w:pPr>
                              <w:rPr>
                                <w:lang w:val="en-US"/>
                              </w:rPr>
                            </w:pPr>
                            <w:r w:rsidRPr="00D23EE1">
                              <w:rPr>
                                <w:lang w:val="en-US"/>
                              </w:rPr>
                              <w:t>Michael A. / J. Daniel A.</w:t>
                            </w:r>
                          </w:p>
                          <w:p w14:paraId="2C846F00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6FA32D23" w14:textId="77777777" w:rsidR="004B7E44" w:rsidRPr="00711837" w:rsidRDefault="00D23EE1" w:rsidP="004B7E44">
                            <w:pPr>
                              <w:rPr>
                                <w:lang w:val="en-US"/>
                              </w:rPr>
                            </w:pPr>
                            <w:r w:rsidRPr="00711837">
                              <w:rPr>
                                <w:lang w:val="en-US"/>
                              </w:rPr>
                              <w:t>DEVS</w:t>
                            </w:r>
                          </w:p>
                          <w:p w14:paraId="62078542" w14:textId="77777777" w:rsidR="00D23EE1" w:rsidRPr="00D23EE1" w:rsidRDefault="00D23EE1" w:rsidP="004B7E44">
                            <w:pPr>
                              <w:rPr>
                                <w:lang w:val="en-US"/>
                              </w:rPr>
                            </w:pPr>
                            <w:r w:rsidRPr="00D23EE1">
                              <w:rPr>
                                <w:lang w:val="en-US"/>
                              </w:rPr>
                              <w:t>Michael A. / J. Daniel A.</w:t>
                            </w:r>
                          </w:p>
                          <w:p w14:paraId="55902465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15D1145B" w14:textId="77777777" w:rsidR="004B7E44" w:rsidRPr="00711837" w:rsidRDefault="00D23EE1" w:rsidP="004B7E44">
                            <w:pPr>
                              <w:rPr>
                                <w:lang w:val="en-US"/>
                              </w:rPr>
                            </w:pPr>
                            <w:r w:rsidRPr="00711837">
                              <w:rPr>
                                <w:lang w:val="en-US"/>
                              </w:rPr>
                              <w:t>DEVS</w:t>
                            </w:r>
                          </w:p>
                          <w:p w14:paraId="11069C7C" w14:textId="77777777" w:rsidR="00D23EE1" w:rsidRPr="00D23EE1" w:rsidRDefault="00D23EE1" w:rsidP="004B7E44">
                            <w:pPr>
                              <w:rPr>
                                <w:lang w:val="en-US"/>
                              </w:rPr>
                            </w:pPr>
                            <w:r w:rsidRPr="00D23EE1">
                              <w:rPr>
                                <w:lang w:val="en-US"/>
                              </w:rPr>
                              <w:t>Michael A. / J. Daniel A.</w:t>
                            </w:r>
                          </w:p>
                          <w:p w14:paraId="45AE0814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4078C899" w14:textId="77777777" w:rsidR="004B7E44" w:rsidRPr="00711837" w:rsidRDefault="00D23EE1" w:rsidP="004B7E44">
                            <w:pPr>
                              <w:rPr>
                                <w:lang w:val="en-US"/>
                              </w:rPr>
                            </w:pPr>
                            <w:r w:rsidRPr="00711837">
                              <w:rPr>
                                <w:lang w:val="en-US"/>
                              </w:rPr>
                              <w:t>DEVS</w:t>
                            </w:r>
                          </w:p>
                          <w:p w14:paraId="74B46D8C" w14:textId="77777777" w:rsidR="00D23EE1" w:rsidRPr="00D23EE1" w:rsidRDefault="00D23EE1" w:rsidP="004B7E44">
                            <w:pPr>
                              <w:rPr>
                                <w:lang w:val="en-US"/>
                              </w:rPr>
                            </w:pPr>
                            <w:r w:rsidRPr="00D23EE1">
                              <w:rPr>
                                <w:lang w:val="en-US"/>
                              </w:rPr>
                              <w:t>Michael A. / J. Daniel A.</w:t>
                            </w:r>
                          </w:p>
                          <w:p w14:paraId="48DB7724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26766D7B" w14:textId="77777777" w:rsidR="004B7E44" w:rsidRPr="00711837" w:rsidRDefault="00D23EE1" w:rsidP="004B7E44">
                            <w:pPr>
                              <w:rPr>
                                <w:lang w:val="en-US"/>
                              </w:rPr>
                            </w:pPr>
                            <w:r w:rsidRPr="00711837">
                              <w:rPr>
                                <w:lang w:val="en-US"/>
                              </w:rPr>
                              <w:t>DEVS</w:t>
                            </w:r>
                          </w:p>
                          <w:p w14:paraId="2852D383" w14:textId="77777777" w:rsidR="00D23EE1" w:rsidRPr="00D23EE1" w:rsidRDefault="00D23EE1" w:rsidP="004B7E44">
                            <w:pPr>
                              <w:rPr>
                                <w:lang w:val="en-US"/>
                              </w:rPr>
                            </w:pPr>
                            <w:r w:rsidRPr="00D23EE1">
                              <w:rPr>
                                <w:lang w:val="en-US"/>
                              </w:rPr>
                              <w:t>Michael A. / J. Daniel A.</w:t>
                            </w:r>
                          </w:p>
                          <w:p w14:paraId="0C891B8A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02F23389" w14:textId="77777777" w:rsidR="004B7E44" w:rsidRPr="00711837" w:rsidRDefault="00D23EE1" w:rsidP="004B7E44">
                            <w:pPr>
                              <w:rPr>
                                <w:lang w:val="en-US"/>
                              </w:rPr>
                            </w:pPr>
                            <w:r w:rsidRPr="00711837">
                              <w:rPr>
                                <w:lang w:val="en-US"/>
                              </w:rPr>
                              <w:t>DEVS</w:t>
                            </w:r>
                          </w:p>
                          <w:p w14:paraId="20AFBD4D" w14:textId="77777777" w:rsidR="00D23EE1" w:rsidRPr="00D23EE1" w:rsidRDefault="00D23EE1" w:rsidP="004B7E44">
                            <w:pPr>
                              <w:rPr>
                                <w:lang w:val="en-US"/>
                              </w:rPr>
                            </w:pPr>
                            <w:r w:rsidRPr="00D23EE1">
                              <w:rPr>
                                <w:lang w:val="en-US"/>
                              </w:rPr>
                              <w:t>Michael A. / J. Daniel A.</w:t>
                            </w:r>
                          </w:p>
                          <w:p w14:paraId="10FE0519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7C165D8E" w14:textId="77777777" w:rsidR="004B7E44" w:rsidRPr="00711837" w:rsidRDefault="00D23EE1" w:rsidP="004B7E44">
                            <w:pPr>
                              <w:rPr>
                                <w:lang w:val="en-US"/>
                              </w:rPr>
                            </w:pPr>
                            <w:r w:rsidRPr="00711837">
                              <w:rPr>
                                <w:lang w:val="en-US"/>
                              </w:rPr>
                              <w:t>DEVS</w:t>
                            </w:r>
                          </w:p>
                          <w:p w14:paraId="011009C0" w14:textId="77777777" w:rsidR="00D23EE1" w:rsidRPr="00D23EE1" w:rsidRDefault="00D23EE1" w:rsidP="004B7E44">
                            <w:pPr>
                              <w:rPr>
                                <w:lang w:val="en-US"/>
                              </w:rPr>
                            </w:pPr>
                            <w:r w:rsidRPr="00D23EE1">
                              <w:rPr>
                                <w:lang w:val="en-US"/>
                              </w:rPr>
                              <w:t>Michael A. / J. Daniel A.</w:t>
                            </w:r>
                          </w:p>
                          <w:p w14:paraId="5F52B349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02B4DBA1" w14:textId="77777777" w:rsidR="004B7E44" w:rsidRPr="00711837" w:rsidRDefault="00D23EE1" w:rsidP="004B7E44">
                            <w:pPr>
                              <w:rPr>
                                <w:lang w:val="en-US"/>
                              </w:rPr>
                            </w:pPr>
                            <w:r w:rsidRPr="00711837">
                              <w:rPr>
                                <w:lang w:val="en-US"/>
                              </w:rPr>
                              <w:t>DEVS</w:t>
                            </w:r>
                          </w:p>
                          <w:p w14:paraId="6F5A61D6" w14:textId="77777777" w:rsidR="00D23EE1" w:rsidRPr="00D23EE1" w:rsidRDefault="00D23EE1" w:rsidP="004B7E44">
                            <w:pPr>
                              <w:rPr>
                                <w:lang w:val="en-US"/>
                              </w:rPr>
                            </w:pPr>
                            <w:r w:rsidRPr="00D23EE1">
                              <w:rPr>
                                <w:lang w:val="en-US"/>
                              </w:rPr>
                              <w:t>Michael A. / J. Daniel A.</w:t>
                            </w:r>
                          </w:p>
                          <w:p w14:paraId="79685157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32057E74" w14:textId="77777777" w:rsidR="004B7E44" w:rsidRPr="00711837" w:rsidRDefault="00D23EE1" w:rsidP="004B7E44">
                            <w:pPr>
                              <w:rPr>
                                <w:lang w:val="en-US"/>
                              </w:rPr>
                            </w:pPr>
                            <w:r w:rsidRPr="00711837">
                              <w:rPr>
                                <w:lang w:val="en-US"/>
                              </w:rPr>
                              <w:t>DEVS</w:t>
                            </w:r>
                          </w:p>
                          <w:p w14:paraId="17D0E7C2" w14:textId="77777777" w:rsidR="00D23EE1" w:rsidRPr="00D23EE1" w:rsidRDefault="00D23EE1" w:rsidP="004B7E44">
                            <w:pPr>
                              <w:rPr>
                                <w:lang w:val="en-US"/>
                              </w:rPr>
                            </w:pPr>
                            <w:r w:rsidRPr="00D23EE1">
                              <w:rPr>
                                <w:lang w:val="en-US"/>
                              </w:rPr>
                              <w:t>Michael A. / J. Daniel A.</w:t>
                            </w:r>
                          </w:p>
                          <w:p w14:paraId="4457B91F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7465A437" w14:textId="77777777" w:rsidR="004B7E44" w:rsidRPr="00711837" w:rsidRDefault="00D23EE1" w:rsidP="004B7E44">
                            <w:pPr>
                              <w:rPr>
                                <w:lang w:val="en-US"/>
                              </w:rPr>
                            </w:pPr>
                            <w:r w:rsidRPr="00711837">
                              <w:rPr>
                                <w:lang w:val="en-US"/>
                              </w:rPr>
                              <w:t>DEVS</w:t>
                            </w:r>
                          </w:p>
                          <w:p w14:paraId="7A59B688" w14:textId="77777777" w:rsidR="00D23EE1" w:rsidRPr="00D23EE1" w:rsidRDefault="00D23EE1" w:rsidP="004B7E44">
                            <w:pPr>
                              <w:rPr>
                                <w:lang w:val="en-US"/>
                              </w:rPr>
                            </w:pPr>
                            <w:r w:rsidRPr="00D23EE1">
                              <w:rPr>
                                <w:lang w:val="en-US"/>
                              </w:rPr>
                              <w:t>Michael A. / J. Daniel A.</w:t>
                            </w:r>
                          </w:p>
                          <w:p w14:paraId="5EBC769E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7F1F64EF" w14:textId="77777777" w:rsidR="004B7E44" w:rsidRPr="00711837" w:rsidRDefault="00D23EE1" w:rsidP="004B7E44">
                            <w:pPr>
                              <w:rPr>
                                <w:lang w:val="en-US"/>
                              </w:rPr>
                            </w:pPr>
                            <w:r w:rsidRPr="00711837">
                              <w:rPr>
                                <w:lang w:val="en-US"/>
                              </w:rPr>
                              <w:t>DEVS</w:t>
                            </w:r>
                          </w:p>
                          <w:p w14:paraId="72702759" w14:textId="77777777" w:rsidR="00D23EE1" w:rsidRPr="00D23EE1" w:rsidRDefault="00D23EE1" w:rsidP="004B7E44">
                            <w:pPr>
                              <w:rPr>
                                <w:lang w:val="en-US"/>
                              </w:rPr>
                            </w:pPr>
                            <w:r w:rsidRPr="00D23EE1">
                              <w:rPr>
                                <w:lang w:val="en-US"/>
                              </w:rPr>
                              <w:t>Michael A. / J. Daniel A.</w:t>
                            </w:r>
                          </w:p>
                          <w:p w14:paraId="53A26B5B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18FD5CCD" w14:textId="77777777" w:rsidR="004B7E44" w:rsidRPr="00711837" w:rsidRDefault="00D23EE1" w:rsidP="004B7E44">
                            <w:pPr>
                              <w:rPr>
                                <w:lang w:val="en-US"/>
                              </w:rPr>
                            </w:pPr>
                            <w:r w:rsidRPr="00711837">
                              <w:rPr>
                                <w:lang w:val="en-US"/>
                              </w:rPr>
                              <w:t>DEVS</w:t>
                            </w:r>
                          </w:p>
                          <w:p w14:paraId="4ADDD6AD" w14:textId="77777777" w:rsidR="00D23EE1" w:rsidRPr="00D23EE1" w:rsidRDefault="00D23EE1" w:rsidP="004B7E44">
                            <w:pPr>
                              <w:rPr>
                                <w:lang w:val="en-US"/>
                              </w:rPr>
                            </w:pPr>
                            <w:r w:rsidRPr="00D23EE1">
                              <w:rPr>
                                <w:lang w:val="en-US"/>
                              </w:rPr>
                              <w:t>Michael A. / J. Daniel A.</w:t>
                            </w:r>
                          </w:p>
                          <w:p w14:paraId="3B817926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71117986" w14:textId="77777777" w:rsidR="004B7E44" w:rsidRPr="00711837" w:rsidRDefault="00D23EE1" w:rsidP="004B7E44">
                            <w:pPr>
                              <w:rPr>
                                <w:lang w:val="en-US"/>
                              </w:rPr>
                            </w:pPr>
                            <w:r w:rsidRPr="00711837">
                              <w:rPr>
                                <w:lang w:val="en-US"/>
                              </w:rPr>
                              <w:t>DEVS</w:t>
                            </w:r>
                          </w:p>
                          <w:p w14:paraId="466FF7E6" w14:textId="77777777" w:rsidR="00D23EE1" w:rsidRPr="00D23EE1" w:rsidRDefault="00D23EE1" w:rsidP="004B7E44">
                            <w:pPr>
                              <w:rPr>
                                <w:lang w:val="en-US"/>
                              </w:rPr>
                            </w:pPr>
                            <w:r w:rsidRPr="00D23EE1">
                              <w:rPr>
                                <w:lang w:val="en-US"/>
                              </w:rPr>
                              <w:t>Michael A. / J. Daniel A.</w:t>
                            </w:r>
                          </w:p>
                          <w:p w14:paraId="508613E3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7C7A6C73" w14:textId="77777777" w:rsidR="004B7E44" w:rsidRPr="00711837" w:rsidRDefault="00D23EE1" w:rsidP="004B7E44">
                            <w:pPr>
                              <w:rPr>
                                <w:lang w:val="en-US"/>
                              </w:rPr>
                            </w:pPr>
                            <w:r w:rsidRPr="00711837">
                              <w:rPr>
                                <w:lang w:val="en-US"/>
                              </w:rPr>
                              <w:t>DEVS</w:t>
                            </w:r>
                          </w:p>
                          <w:p w14:paraId="7F9F701C" w14:textId="77777777" w:rsidR="00D23EE1" w:rsidRPr="00D23EE1" w:rsidRDefault="00D23EE1" w:rsidP="004B7E44">
                            <w:pPr>
                              <w:rPr>
                                <w:lang w:val="en-US"/>
                              </w:rPr>
                            </w:pPr>
                            <w:r w:rsidRPr="00D23EE1">
                              <w:rPr>
                                <w:lang w:val="en-US"/>
                              </w:rPr>
                              <w:t>Michael A. / J. Daniel A.</w:t>
                            </w:r>
                          </w:p>
                          <w:p w14:paraId="229CD796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7607613E" w14:textId="77777777" w:rsidR="004B7E44" w:rsidRPr="00711837" w:rsidRDefault="00D23EE1" w:rsidP="004B7E44">
                            <w:pPr>
                              <w:rPr>
                                <w:lang w:val="en-US"/>
                              </w:rPr>
                            </w:pPr>
                            <w:r w:rsidRPr="00711837">
                              <w:rPr>
                                <w:lang w:val="en-US"/>
                              </w:rPr>
                              <w:t>DEVS</w:t>
                            </w:r>
                          </w:p>
                          <w:p w14:paraId="142A79DE" w14:textId="77777777" w:rsidR="00D23EE1" w:rsidRPr="00D23EE1" w:rsidRDefault="00D23EE1" w:rsidP="004B7E44">
                            <w:pPr>
                              <w:rPr>
                                <w:lang w:val="en-US"/>
                              </w:rPr>
                            </w:pPr>
                            <w:r w:rsidRPr="00D23EE1">
                              <w:rPr>
                                <w:lang w:val="en-US"/>
                              </w:rPr>
                              <w:t>Michael A. / J. Daniel A.</w:t>
                            </w:r>
                          </w:p>
                          <w:p w14:paraId="3C91F451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4656A9E2" w14:textId="77777777" w:rsidR="004B7E44" w:rsidRPr="00711837" w:rsidRDefault="00D23EE1" w:rsidP="004B7E44">
                            <w:pPr>
                              <w:rPr>
                                <w:lang w:val="en-US"/>
                              </w:rPr>
                            </w:pPr>
                            <w:r w:rsidRPr="00711837">
                              <w:rPr>
                                <w:lang w:val="en-US"/>
                              </w:rPr>
                              <w:t>DEVS</w:t>
                            </w:r>
                          </w:p>
                          <w:p w14:paraId="05C01082" w14:textId="77777777" w:rsidR="00D23EE1" w:rsidRPr="00D23EE1" w:rsidRDefault="00D23EE1" w:rsidP="004B7E44">
                            <w:pPr>
                              <w:rPr>
                                <w:lang w:val="en-US"/>
                              </w:rPr>
                            </w:pPr>
                            <w:r w:rsidRPr="00D23EE1">
                              <w:rPr>
                                <w:lang w:val="en-US"/>
                              </w:rPr>
                              <w:t>Michael A. / J. Daniel A.</w:t>
                            </w:r>
                          </w:p>
                          <w:p w14:paraId="3445F0B1" w14:textId="77777777" w:rsidR="00000000" w:rsidRDefault="00000000"/>
                          <w:p w14:paraId="7A2F893E" w14:textId="77777777" w:rsidR="004B7E44" w:rsidRPr="00711837" w:rsidRDefault="00D23EE1" w:rsidP="004B7E44">
                            <w:pPr>
                              <w:rPr>
                                <w:lang w:val="en-US"/>
                              </w:rPr>
                            </w:pPr>
                            <w:r w:rsidRPr="00711837">
                              <w:rPr>
                                <w:lang w:val="en-US"/>
                              </w:rPr>
                              <w:t>DEVS</w:t>
                            </w:r>
                          </w:p>
                          <w:p w14:paraId="0CB112A7" w14:textId="77777777" w:rsidR="00D23EE1" w:rsidRPr="00D23EE1" w:rsidRDefault="00D23EE1" w:rsidP="004B7E44">
                            <w:pPr>
                              <w:rPr>
                                <w:lang w:val="en-US"/>
                              </w:rPr>
                            </w:pPr>
                            <w:r w:rsidRPr="00D23EE1">
                              <w:rPr>
                                <w:lang w:val="en-US"/>
                              </w:rPr>
                              <w:t>Michael A. / J. Daniel A.</w:t>
                            </w:r>
                          </w:p>
                          <w:p w14:paraId="00253F5A" w14:textId="77777777" w:rsidR="00000000" w:rsidRDefault="00000000"/>
                          <w:p w14:paraId="2FFC1964" w14:textId="77777777" w:rsidR="004B7E44" w:rsidRPr="00711837" w:rsidRDefault="00D23EE1" w:rsidP="004B7E44">
                            <w:pPr>
                              <w:rPr>
                                <w:lang w:val="en-US"/>
                              </w:rPr>
                            </w:pPr>
                            <w:r w:rsidRPr="00711837">
                              <w:rPr>
                                <w:lang w:val="en-US"/>
                              </w:rPr>
                              <w:t>DEVS</w:t>
                            </w:r>
                          </w:p>
                          <w:p w14:paraId="7566E5EC" w14:textId="77777777" w:rsidR="00D23EE1" w:rsidRPr="00D23EE1" w:rsidRDefault="00D23EE1" w:rsidP="004B7E44">
                            <w:pPr>
                              <w:rPr>
                                <w:lang w:val="en-US"/>
                              </w:rPr>
                            </w:pPr>
                            <w:r w:rsidRPr="00D23EE1">
                              <w:rPr>
                                <w:lang w:val="en-US"/>
                              </w:rPr>
                              <w:t>Michael A. / J. Daniel A.</w:t>
                            </w:r>
                          </w:p>
                          <w:p w14:paraId="078F79BC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263DE376" w14:textId="77777777" w:rsidR="004B7E44" w:rsidRPr="00711837" w:rsidRDefault="00D23EE1" w:rsidP="004B7E44">
                            <w:pPr>
                              <w:rPr>
                                <w:lang w:val="en-US"/>
                              </w:rPr>
                            </w:pPr>
                            <w:r w:rsidRPr="00711837">
                              <w:rPr>
                                <w:lang w:val="en-US"/>
                              </w:rPr>
                              <w:t>DEVS</w:t>
                            </w:r>
                          </w:p>
                          <w:p w14:paraId="2F4BE841" w14:textId="77777777" w:rsidR="00D23EE1" w:rsidRPr="00D23EE1" w:rsidRDefault="00D23EE1" w:rsidP="004B7E44">
                            <w:pPr>
                              <w:rPr>
                                <w:lang w:val="en-US"/>
                              </w:rPr>
                            </w:pPr>
                            <w:r w:rsidRPr="00D23EE1">
                              <w:rPr>
                                <w:lang w:val="en-US"/>
                              </w:rPr>
                              <w:t>Michael A. / J. Daniel A.</w:t>
                            </w:r>
                          </w:p>
                          <w:p w14:paraId="0E19DCE8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113C7B36" w14:textId="77777777" w:rsidR="004B7E44" w:rsidRPr="00711837" w:rsidRDefault="00D23EE1" w:rsidP="004B7E44">
                            <w:pPr>
                              <w:rPr>
                                <w:lang w:val="en-US"/>
                              </w:rPr>
                            </w:pPr>
                            <w:r w:rsidRPr="00711837">
                              <w:rPr>
                                <w:lang w:val="en-US"/>
                              </w:rPr>
                              <w:t>DEVS</w:t>
                            </w:r>
                          </w:p>
                          <w:p w14:paraId="584F92AB" w14:textId="77777777" w:rsidR="00D23EE1" w:rsidRPr="00D23EE1" w:rsidRDefault="00D23EE1" w:rsidP="004B7E44">
                            <w:pPr>
                              <w:rPr>
                                <w:lang w:val="en-US"/>
                              </w:rPr>
                            </w:pPr>
                            <w:r w:rsidRPr="00D23EE1">
                              <w:rPr>
                                <w:lang w:val="en-US"/>
                              </w:rPr>
                              <w:t>Michael A. / J. Daniel A.</w:t>
                            </w:r>
                          </w:p>
                          <w:p w14:paraId="7FBA91F8" w14:textId="77777777" w:rsidR="00000000" w:rsidRDefault="00000000"/>
                          <w:p w14:paraId="337ECDDB" w14:textId="77777777" w:rsidR="004B7E44" w:rsidRPr="00711837" w:rsidRDefault="00D23EE1" w:rsidP="004B7E44">
                            <w:pPr>
                              <w:rPr>
                                <w:lang w:val="en-US"/>
                              </w:rPr>
                            </w:pPr>
                            <w:r w:rsidRPr="00711837">
                              <w:rPr>
                                <w:lang w:val="en-US"/>
                              </w:rPr>
                              <w:t>DEVS</w:t>
                            </w:r>
                          </w:p>
                          <w:p w14:paraId="22AC20A7" w14:textId="77777777" w:rsidR="00D23EE1" w:rsidRPr="00D23EE1" w:rsidRDefault="00D23EE1" w:rsidP="004B7E44">
                            <w:pPr>
                              <w:rPr>
                                <w:lang w:val="en-US"/>
                              </w:rPr>
                            </w:pPr>
                            <w:r w:rsidRPr="00D23EE1">
                              <w:rPr>
                                <w:lang w:val="en-US"/>
                              </w:rPr>
                              <w:t>Michael A. / J. Daniel A.</w:t>
                            </w:r>
                          </w:p>
                          <w:p w14:paraId="406D7531" w14:textId="77777777" w:rsidR="00000000" w:rsidRDefault="00000000"/>
                          <w:p w14:paraId="59670F5E" w14:textId="77777777" w:rsidR="004B7E44" w:rsidRPr="00711837" w:rsidRDefault="00D23EE1" w:rsidP="004B7E44">
                            <w:pPr>
                              <w:rPr>
                                <w:lang w:val="en-US"/>
                              </w:rPr>
                            </w:pPr>
                            <w:r w:rsidRPr="00711837">
                              <w:rPr>
                                <w:lang w:val="en-US"/>
                              </w:rPr>
                              <w:t>DEVS</w:t>
                            </w:r>
                          </w:p>
                          <w:p w14:paraId="61C56562" w14:textId="77777777" w:rsidR="00D23EE1" w:rsidRPr="00D23EE1" w:rsidRDefault="00D23EE1" w:rsidP="004B7E44">
                            <w:pPr>
                              <w:rPr>
                                <w:lang w:val="en-US"/>
                              </w:rPr>
                            </w:pPr>
                            <w:r w:rsidRPr="00D23EE1">
                              <w:rPr>
                                <w:lang w:val="en-US"/>
                              </w:rPr>
                              <w:t>Michael A. / J. Daniel A.</w:t>
                            </w:r>
                          </w:p>
                          <w:p w14:paraId="6CCF5171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68744B04" w14:textId="77777777" w:rsidR="004B7E44" w:rsidRPr="00711837" w:rsidRDefault="00D23EE1" w:rsidP="004B7E44">
                            <w:pPr>
                              <w:rPr>
                                <w:lang w:val="en-US"/>
                              </w:rPr>
                            </w:pPr>
                            <w:r w:rsidRPr="00711837">
                              <w:rPr>
                                <w:lang w:val="en-US"/>
                              </w:rPr>
                              <w:t>DEVS</w:t>
                            </w:r>
                          </w:p>
                          <w:p w14:paraId="506ED91B" w14:textId="77777777" w:rsidR="00D23EE1" w:rsidRPr="00D23EE1" w:rsidRDefault="00D23EE1" w:rsidP="004B7E44">
                            <w:pPr>
                              <w:rPr>
                                <w:lang w:val="en-US"/>
                              </w:rPr>
                            </w:pPr>
                            <w:r w:rsidRPr="00D23EE1">
                              <w:rPr>
                                <w:lang w:val="en-US"/>
                              </w:rPr>
                              <w:t>Michael A. / J. Daniel A.</w:t>
                            </w:r>
                          </w:p>
                          <w:p w14:paraId="478BB5ED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5CF2C20" w14:textId="77777777" w:rsidR="004B7E44" w:rsidRPr="00711837" w:rsidRDefault="00D23EE1" w:rsidP="004B7E44">
                            <w:pPr>
                              <w:rPr>
                                <w:lang w:val="en-US"/>
                              </w:rPr>
                            </w:pPr>
                            <w:r w:rsidRPr="00711837">
                              <w:rPr>
                                <w:lang w:val="en-US"/>
                              </w:rPr>
                              <w:t>DEVS</w:t>
                            </w:r>
                          </w:p>
                          <w:p w14:paraId="07DC981A" w14:textId="77777777" w:rsidR="00D23EE1" w:rsidRPr="00D23EE1" w:rsidRDefault="00D23EE1" w:rsidP="004B7E44">
                            <w:pPr>
                              <w:rPr>
                                <w:lang w:val="en-US"/>
                              </w:rPr>
                            </w:pPr>
                            <w:r w:rsidRPr="00D23EE1">
                              <w:rPr>
                                <w:lang w:val="en-US"/>
                              </w:rPr>
                              <w:t>Michael A. / J. Daniel A.</w:t>
                            </w:r>
                          </w:p>
                          <w:p w14:paraId="34C3D412" w14:textId="77777777" w:rsidR="00000000" w:rsidRDefault="00000000"/>
                          <w:p w14:paraId="57AB79F9" w14:textId="77777777" w:rsidR="004B7E44" w:rsidRPr="00711837" w:rsidRDefault="00D23EE1" w:rsidP="004B7E44">
                            <w:pPr>
                              <w:rPr>
                                <w:lang w:val="en-US"/>
                              </w:rPr>
                            </w:pPr>
                            <w:r w:rsidRPr="00711837">
                              <w:rPr>
                                <w:lang w:val="en-US"/>
                              </w:rPr>
                              <w:t>DEVS</w:t>
                            </w:r>
                          </w:p>
                          <w:p w14:paraId="68733194" w14:textId="77777777" w:rsidR="00D23EE1" w:rsidRPr="00D23EE1" w:rsidRDefault="00D23EE1" w:rsidP="004B7E44">
                            <w:pPr>
                              <w:rPr>
                                <w:lang w:val="en-US"/>
                              </w:rPr>
                            </w:pPr>
                            <w:r w:rsidRPr="00D23EE1">
                              <w:rPr>
                                <w:lang w:val="en-US"/>
                              </w:rPr>
                              <w:t>Michael A. / J. Daniel A.</w:t>
                            </w:r>
                          </w:p>
                          <w:p w14:paraId="2641D8BA" w14:textId="77777777" w:rsidR="00000000" w:rsidRDefault="00000000"/>
                          <w:p w14:paraId="1DBDC5D3" w14:textId="77777777" w:rsidR="004B7E44" w:rsidRPr="00711837" w:rsidRDefault="00D23EE1" w:rsidP="004B7E44">
                            <w:pPr>
                              <w:rPr>
                                <w:lang w:val="en-US"/>
                              </w:rPr>
                            </w:pPr>
                            <w:r w:rsidRPr="00711837">
                              <w:rPr>
                                <w:lang w:val="en-US"/>
                              </w:rPr>
                              <w:t>DEVS</w:t>
                            </w:r>
                          </w:p>
                          <w:p w14:paraId="145AEAA0" w14:textId="77777777" w:rsidR="00D23EE1" w:rsidRPr="00D23EE1" w:rsidRDefault="00D23EE1" w:rsidP="004B7E44">
                            <w:pPr>
                              <w:rPr>
                                <w:lang w:val="en-US"/>
                              </w:rPr>
                            </w:pPr>
                            <w:r w:rsidRPr="00D23EE1">
                              <w:rPr>
                                <w:lang w:val="en-US"/>
                              </w:rPr>
                              <w:t>Michael A. / J. Daniel A.</w:t>
                            </w:r>
                          </w:p>
                          <w:p w14:paraId="7EE7ADB9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19009BDA" w14:textId="77777777" w:rsidR="004B7E44" w:rsidRPr="00711837" w:rsidRDefault="00D23EE1" w:rsidP="004B7E44">
                            <w:pPr>
                              <w:rPr>
                                <w:lang w:val="en-US"/>
                              </w:rPr>
                            </w:pPr>
                            <w:r w:rsidRPr="00711837">
                              <w:rPr>
                                <w:lang w:val="en-US"/>
                              </w:rPr>
                              <w:t>DEVS</w:t>
                            </w:r>
                          </w:p>
                          <w:p w14:paraId="4767C799" w14:textId="77777777" w:rsidR="00D23EE1" w:rsidRPr="00D23EE1" w:rsidRDefault="00D23EE1" w:rsidP="004B7E44">
                            <w:pPr>
                              <w:rPr>
                                <w:lang w:val="en-US"/>
                              </w:rPr>
                            </w:pPr>
                            <w:r w:rsidRPr="00D23EE1">
                              <w:rPr>
                                <w:lang w:val="en-US"/>
                              </w:rPr>
                              <w:t>Michael A. / J. Daniel A.</w:t>
                            </w:r>
                          </w:p>
                          <w:p w14:paraId="73610468" w14:textId="77777777" w:rsidR="00000000" w:rsidRPr="00CD693D" w:rsidRDefault="0000000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28184419" w14:textId="77777777" w:rsidR="004B7E44" w:rsidRPr="00711837" w:rsidRDefault="00D23EE1" w:rsidP="004B7E44">
                            <w:pPr>
                              <w:rPr>
                                <w:lang w:val="en-US"/>
                              </w:rPr>
                            </w:pPr>
                            <w:r w:rsidRPr="00711837">
                              <w:rPr>
                                <w:lang w:val="en-US"/>
                              </w:rPr>
                              <w:t>DEVS</w:t>
                            </w:r>
                          </w:p>
                          <w:p w14:paraId="45F93A44" w14:textId="77777777" w:rsidR="00D23EE1" w:rsidRPr="00D23EE1" w:rsidRDefault="00D23EE1" w:rsidP="004B7E44">
                            <w:pPr>
                              <w:rPr>
                                <w:lang w:val="en-US"/>
                              </w:rPr>
                            </w:pPr>
                            <w:r w:rsidRPr="00D23EE1">
                              <w:rPr>
                                <w:lang w:val="en-US"/>
                              </w:rPr>
                              <w:t>Michael A. / J. Daniel A.</w:t>
                            </w:r>
                          </w:p>
                          <w:p w14:paraId="053D0B9D" w14:textId="77777777" w:rsidR="00000000" w:rsidRDefault="00000000"/>
                          <w:p w14:paraId="7116F30D" w14:textId="77777777" w:rsidR="004B7E44" w:rsidRPr="00711837" w:rsidRDefault="00D23EE1" w:rsidP="004B7E44">
                            <w:pPr>
                              <w:rPr>
                                <w:lang w:val="en-US"/>
                              </w:rPr>
                            </w:pPr>
                            <w:r w:rsidRPr="00711837">
                              <w:rPr>
                                <w:lang w:val="en-US"/>
                              </w:rPr>
                              <w:t>DEVS</w:t>
                            </w:r>
                          </w:p>
                          <w:p w14:paraId="04DC35B6" w14:textId="632B8CB4" w:rsidR="00D23EE1" w:rsidRPr="00D23EE1" w:rsidRDefault="00D23EE1" w:rsidP="004B7E44">
                            <w:pPr>
                              <w:rPr>
                                <w:lang w:val="en-US"/>
                              </w:rPr>
                            </w:pPr>
                            <w:r w:rsidRPr="00D23EE1">
                              <w:rPr>
                                <w:lang w:val="en-US"/>
                              </w:rPr>
                              <w:t>Michael A. / J. Daniel A.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</w:tbl>
    <w:p w14:paraId="28896662" w14:textId="3A458784" w:rsidR="004B7E44" w:rsidRDefault="00D23EE1" w:rsidP="004B7E44">
      <w:r>
        <w:rPr>
          <w:noProof/>
          <w:lang w:bidi="es-ES"/>
        </w:rPr>
        <w:drawing>
          <wp:anchor distT="0" distB="0" distL="114300" distR="114300" simplePos="0" relativeHeight="251658751" behindDoc="1" locked="0" layoutInCell="1" allowOverlap="1" wp14:anchorId="186CA41A" wp14:editId="3D0E8386">
            <wp:simplePos x="0" y="0"/>
            <wp:positionH relativeFrom="page">
              <wp:align>right</wp:align>
            </wp:positionH>
            <wp:positionV relativeFrom="paragraph">
              <wp:posOffset>-2600325</wp:posOffset>
            </wp:positionV>
            <wp:extent cx="8429625" cy="14976038"/>
            <wp:effectExtent l="0" t="0" r="0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8429625" cy="149760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7E44">
        <w:rPr>
          <w:noProof/>
          <w:lang w:bidi="es-ES"/>
        </w:rPr>
        <w:drawing>
          <wp:anchor distT="0" distB="0" distL="114300" distR="114300" simplePos="0" relativeHeight="251658240" behindDoc="1" locked="0" layoutInCell="1" allowOverlap="1" wp14:anchorId="40B2A12C" wp14:editId="1FDDF438">
            <wp:simplePos x="0" y="0"/>
            <wp:positionH relativeFrom="column">
              <wp:posOffset>-720090</wp:posOffset>
            </wp:positionH>
            <wp:positionV relativeFrom="page">
              <wp:posOffset>-445</wp:posOffset>
            </wp:positionV>
            <wp:extent cx="7740015" cy="10842171"/>
            <wp:effectExtent l="0" t="0" r="0" b="0"/>
            <wp:wrapNone/>
            <wp:docPr id="1" name="Imagen 1" descr="detalle de edificios de ciudades en negros y blan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8-13. 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0015" cy="108421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7E44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20EEDD04" wp14:editId="3617C7B7">
                <wp:simplePos x="0" y="0"/>
                <wp:positionH relativeFrom="column">
                  <wp:posOffset>-731520</wp:posOffset>
                </wp:positionH>
                <wp:positionV relativeFrom="page">
                  <wp:posOffset>2059940</wp:posOffset>
                </wp:positionV>
                <wp:extent cx="6748145" cy="5984875"/>
                <wp:effectExtent l="0" t="0" r="0" b="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8145" cy="598487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638370" id="Rectángulo 2" o:spid="_x0000_s1026" alt="rectángulo de color" style="position:absolute;margin-left:-57.6pt;margin-top:162.2pt;width:531.35pt;height:471.2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" fillcolor="#0070c0" stroked="f" strokeweight="2pt">
                <w10:wrap anchory="page"/>
              </v:rect>
            </w:pict>
          </mc:Fallback>
        </mc:AlternateContent>
      </w:r>
    </w:p>
    <w:p w14:paraId="3A298E86" w14:textId="0FA09019" w:rsidR="004B7E44" w:rsidRDefault="00D23EE1">
      <w:pPr>
        <w:spacing w:after="200"/>
      </w:pPr>
      <w:r>
        <w:rPr>
          <w:noProof/>
          <w:lang w:bidi="es-ES"/>
        </w:rPr>
        <w:drawing>
          <wp:anchor distT="0" distB="0" distL="114300" distR="114300" simplePos="0" relativeHeight="251661312" behindDoc="0" locked="0" layoutInCell="1" allowOverlap="1" wp14:anchorId="5E9ED777" wp14:editId="2950AD38">
            <wp:simplePos x="0" y="0"/>
            <wp:positionH relativeFrom="margin">
              <wp:align>left</wp:align>
            </wp:positionH>
            <wp:positionV relativeFrom="paragraph">
              <wp:posOffset>7865110</wp:posOffset>
            </wp:positionV>
            <wp:extent cx="1047750" cy="1021715"/>
            <wp:effectExtent l="0" t="0" r="0" b="6985"/>
            <wp:wrapSquare wrapText="bothSides"/>
            <wp:docPr id="4" name="Imagen 4" descr="Imagen que contiene reloj, tre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magen que contiene reloj, tren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colorTemperature colorTemp="4700"/>
                              </a14:imgEffect>
                              <a14:imgEffect>
                                <a14:saturation sat="3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7E44">
        <w:rPr>
          <w:lang w:bidi="es-ES"/>
        </w:rPr>
        <w:br w:type="page"/>
      </w:r>
    </w:p>
    <w:p w14:paraId="6DD18E15" w14:textId="1D67AF7D" w:rsidR="00CD693D" w:rsidRPr="00CD693D" w:rsidRDefault="00CD693D" w:rsidP="00CD693D">
      <w:pPr>
        <w:pStyle w:val="TDC3"/>
        <w:ind w:left="446"/>
      </w:pPr>
    </w:p>
    <w:p w14:paraId="0416A001" w14:textId="312D2137" w:rsidR="00FE09A7" w:rsidRDefault="00FE09A7" w:rsidP="004B7E44">
      <w:pPr>
        <w:pStyle w:val="Ttulo2"/>
        <w:spacing w:after="500"/>
        <w:rPr>
          <w:lang w:bidi="es-ES"/>
        </w:rPr>
      </w:pPr>
      <w:sdt>
        <w:sdtPr>
          <w:alias w:val="Compañía"/>
          <w:tag w:val="Compañía"/>
          <w:id w:val="-1285771"/>
          <w:placeholder>
            <w:docPart w:val="EC2827214008476AB7098CB338DAFC86"/>
          </w:placeholder>
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<w15:appearance w15:val="hidden"/>
          <w:text/>
        </w:sdtPr>
        <w:sdtContent>
          <w:r w:rsidR="00CD693D">
            <w:t>OPTIMUS-TEC</w:t>
          </w:r>
        </w:sdtContent>
      </w:sdt>
    </w:p>
    <w:p w14:paraId="09B2CDEB" w14:textId="62334220" w:rsidR="00CD2902" w:rsidRDefault="00CD2902" w:rsidP="009E095A">
      <w:pPr>
        <w:rPr>
          <w:color w:val="auto"/>
        </w:rPr>
      </w:pPr>
      <w:r>
        <w:rPr>
          <w:color w:val="auto"/>
        </w:rPr>
        <w:t xml:space="preserve">El </w:t>
      </w:r>
      <w:r w:rsidRPr="00CD2902">
        <w:rPr>
          <w:color w:val="auto"/>
        </w:rPr>
        <w:t xml:space="preserve">problema que se nos ha planteado es la </w:t>
      </w:r>
      <w:r w:rsidRPr="00CD2902">
        <w:rPr>
          <w:color w:val="auto"/>
        </w:rPr>
        <w:t>construcción</w:t>
      </w:r>
      <w:r w:rsidRPr="00CD2902">
        <w:rPr>
          <w:color w:val="auto"/>
        </w:rPr>
        <w:t xml:space="preserve"> del sitio web de</w:t>
      </w:r>
      <w:r>
        <w:rPr>
          <w:color w:val="auto"/>
        </w:rPr>
        <w:t xml:space="preserve"> una tienda tecnológica</w:t>
      </w:r>
      <w:r w:rsidRPr="00CD2902">
        <w:rPr>
          <w:color w:val="auto"/>
        </w:rPr>
        <w:t>. La funcionalidad de la aplicación, a grandes rasgos, debía ser</w:t>
      </w:r>
      <w:r>
        <w:t>:</w:t>
      </w:r>
    </w:p>
    <w:p w14:paraId="0A29D0AB" w14:textId="750DBB41" w:rsidR="009E095A" w:rsidRPr="00711837" w:rsidRDefault="009E095A" w:rsidP="009E095A">
      <w:pPr>
        <w:rPr>
          <w:color w:val="auto"/>
        </w:rPr>
      </w:pPr>
      <w:r>
        <w:rPr>
          <w:color w:val="auto"/>
        </w:rPr>
        <w:t>La creación de una tienda online, con la meta principal de desarrollar el comercio virtual para satisfacer las demandas del mercado existente y en evolución, acerca las tecnologías de aparatos electrónico enfocado al sector gaming.</w:t>
      </w:r>
    </w:p>
    <w:p w14:paraId="331614EC" w14:textId="77777777" w:rsidR="00711837" w:rsidRDefault="00711837" w:rsidP="004B7E44">
      <w:pPr>
        <w:pStyle w:val="Ttulo3"/>
        <w:rPr>
          <w:b/>
          <w:i w:val="0"/>
          <w:sz w:val="44"/>
        </w:rPr>
      </w:pPr>
    </w:p>
    <w:p w14:paraId="24DEA89C" w14:textId="6AFE2674" w:rsidR="004B7E44" w:rsidRDefault="00711837" w:rsidP="004B7E44">
      <w:pPr>
        <w:pStyle w:val="Ttulo3"/>
        <w:rPr>
          <w:b/>
          <w:i w:val="0"/>
          <w:sz w:val="44"/>
        </w:rPr>
      </w:pPr>
      <w:r>
        <w:rPr>
          <w:b/>
          <w:i w:val="0"/>
          <w:sz w:val="44"/>
        </w:rPr>
        <w:t>Objetivos específicos</w:t>
      </w:r>
    </w:p>
    <w:p w14:paraId="0CF730AE" w14:textId="33230797" w:rsidR="004B7E44" w:rsidRDefault="004B7E44" w:rsidP="004B7E44">
      <w:pPr>
        <w:rPr>
          <w:rFonts w:eastAsia="Times New Roman"/>
        </w:rPr>
      </w:pPr>
    </w:p>
    <w:p w14:paraId="6D3050F0" w14:textId="719E0A16" w:rsidR="004F4EE8" w:rsidRPr="009E095A" w:rsidRDefault="009E095A" w:rsidP="004F4EE8">
      <w:pPr>
        <w:pStyle w:val="Ttulo4"/>
        <w:spacing w:line="360" w:lineRule="auto"/>
        <w:rPr>
          <w:color w:val="auto"/>
        </w:rPr>
      </w:pPr>
      <w:r>
        <w:rPr>
          <w:color w:val="auto"/>
        </w:rPr>
        <w:t>introdcucir productos internacionales</w:t>
      </w:r>
    </w:p>
    <w:p w14:paraId="2AFEAF06" w14:textId="52E2A860" w:rsidR="00CD2902" w:rsidRDefault="00D11943" w:rsidP="00F9110C">
      <w:pPr>
        <w:ind w:left="720"/>
      </w:pPr>
      <w:r w:rsidRPr="00F9110C">
        <w:rPr>
          <w:color w:val="auto"/>
        </w:rPr>
        <w:t>Creación a los clientes que</w:t>
      </w:r>
      <w:r w:rsidR="004F4EE8" w:rsidRPr="00F9110C">
        <w:rPr>
          <w:color w:val="auto"/>
        </w:rPr>
        <w:t xml:space="preserve"> </w:t>
      </w:r>
      <w:r w:rsidRPr="00F9110C">
        <w:rPr>
          <w:color w:val="auto"/>
        </w:rPr>
        <w:t>requieran</w:t>
      </w:r>
      <w:r w:rsidR="004F4EE8" w:rsidRPr="00F9110C">
        <w:rPr>
          <w:color w:val="auto"/>
        </w:rPr>
        <w:t xml:space="preserve"> una sección para mostrar los productos internacionales</w:t>
      </w:r>
      <w:r w:rsidRPr="00F9110C">
        <w:rPr>
          <w:color w:val="auto"/>
        </w:rPr>
        <w:t>, c</w:t>
      </w:r>
      <w:r w:rsidR="00CD2902" w:rsidRPr="00F9110C">
        <w:rPr>
          <w:color w:val="auto"/>
        </w:rPr>
        <w:t xml:space="preserve">on lo que se necesita crear una </w:t>
      </w:r>
      <w:r w:rsidRPr="00F9110C">
        <w:rPr>
          <w:color w:val="auto"/>
        </w:rPr>
        <w:t>página</w:t>
      </w:r>
      <w:r w:rsidR="00CD2902" w:rsidRPr="00F9110C">
        <w:rPr>
          <w:color w:val="auto"/>
        </w:rPr>
        <w:t xml:space="preserve"> principal donde se encuentre los productos </w:t>
      </w:r>
      <w:r w:rsidRPr="00F9110C">
        <w:rPr>
          <w:color w:val="auto"/>
        </w:rPr>
        <w:t>más</w:t>
      </w:r>
      <w:r w:rsidR="00CD2902" w:rsidRPr="00F9110C">
        <w:rPr>
          <w:color w:val="auto"/>
        </w:rPr>
        <w:t xml:space="preserve"> vendidos y </w:t>
      </w:r>
      <w:r w:rsidRPr="00F9110C">
        <w:rPr>
          <w:color w:val="auto"/>
        </w:rPr>
        <w:t>limitados.</w:t>
      </w:r>
    </w:p>
    <w:p w14:paraId="2ABD2B65" w14:textId="55AD6A38" w:rsidR="004F4EE8" w:rsidRDefault="00D11943" w:rsidP="00F9110C">
      <w:pPr>
        <w:pStyle w:val="Ttulo4"/>
        <w:spacing w:line="360" w:lineRule="auto"/>
        <w:rPr>
          <w:color w:val="auto"/>
        </w:rPr>
      </w:pPr>
      <w:r>
        <w:rPr>
          <w:color w:val="auto"/>
        </w:rPr>
        <w:t>Mostrar</w:t>
      </w:r>
      <w:r w:rsidR="009E095A">
        <w:rPr>
          <w:color w:val="auto"/>
        </w:rPr>
        <w:t xml:space="preserve"> catalo</w:t>
      </w:r>
      <w:r w:rsidR="004F4EE8">
        <w:rPr>
          <w:color w:val="auto"/>
        </w:rPr>
        <w:t>go</w:t>
      </w:r>
      <w:r w:rsidR="009E095A">
        <w:rPr>
          <w:color w:val="auto"/>
        </w:rPr>
        <w:t>s</w:t>
      </w:r>
      <w:r w:rsidR="004F4EE8">
        <w:rPr>
          <w:color w:val="auto"/>
        </w:rPr>
        <w:t xml:space="preserve"> de los productos</w:t>
      </w:r>
      <w:r>
        <w:rPr>
          <w:color w:val="auto"/>
        </w:rPr>
        <w:t xml:space="preserve"> e informacion general</w:t>
      </w:r>
    </w:p>
    <w:p w14:paraId="3FD1DAAA" w14:textId="618D091D" w:rsidR="00711837" w:rsidRPr="00F9110C" w:rsidRDefault="00D11943" w:rsidP="00F9110C">
      <w:pPr>
        <w:ind w:left="720"/>
        <w:rPr>
          <w:color w:val="auto"/>
        </w:rPr>
      </w:pPr>
      <w:r w:rsidRPr="00F9110C">
        <w:rPr>
          <w:color w:val="auto"/>
        </w:rPr>
        <w:t xml:space="preserve">Una sección de la web donde se muestre el </w:t>
      </w:r>
      <w:proofErr w:type="spellStart"/>
      <w:r w:rsidRPr="00F9110C">
        <w:rPr>
          <w:color w:val="auto"/>
        </w:rPr>
        <w:t>catalogo</w:t>
      </w:r>
      <w:proofErr w:type="spellEnd"/>
      <w:r w:rsidRPr="00F9110C">
        <w:rPr>
          <w:color w:val="auto"/>
        </w:rPr>
        <w:t xml:space="preserve"> de productos y servicios que se ofrecen de manera física o virtual</w:t>
      </w:r>
    </w:p>
    <w:p w14:paraId="594C6C17" w14:textId="63352AA9" w:rsidR="00F9110C" w:rsidRPr="009E095A" w:rsidRDefault="004F4EE8" w:rsidP="00F9110C">
      <w:pPr>
        <w:pStyle w:val="Ttulo4"/>
        <w:spacing w:line="360" w:lineRule="auto"/>
        <w:rPr>
          <w:color w:val="auto"/>
        </w:rPr>
      </w:pPr>
      <w:r>
        <w:rPr>
          <w:color w:val="auto"/>
        </w:rPr>
        <w:t>integrar al usuario a la comunidad y servicios</w:t>
      </w:r>
    </w:p>
    <w:p w14:paraId="576AAE7B" w14:textId="615FD115" w:rsidR="004F4EE8" w:rsidRDefault="00F9110C" w:rsidP="00F9110C">
      <w:pPr>
        <w:ind w:left="720"/>
        <w:rPr>
          <w:color w:val="auto"/>
        </w:rPr>
      </w:pPr>
      <w:r>
        <w:rPr>
          <w:color w:val="auto"/>
        </w:rPr>
        <w:t>Ambiente donde se busca la integración de los clientes hacia la comunidad gaming de Optimus-tec en que el usuario no solo se sienta identificado, sino que también participe activamente</w:t>
      </w:r>
    </w:p>
    <w:p w14:paraId="389BA1BE" w14:textId="77777777" w:rsidR="009E095A" w:rsidRDefault="009E095A" w:rsidP="00711837">
      <w:pPr>
        <w:pStyle w:val="Ttulo3"/>
        <w:rPr>
          <w:b/>
          <w:i w:val="0"/>
          <w:sz w:val="44"/>
        </w:rPr>
      </w:pPr>
    </w:p>
    <w:p w14:paraId="0EAD03C6" w14:textId="205BD5C4" w:rsidR="00711837" w:rsidRDefault="0076193B" w:rsidP="00711837">
      <w:pPr>
        <w:pStyle w:val="Ttulo3"/>
        <w:rPr>
          <w:b/>
          <w:i w:val="0"/>
          <w:sz w:val="44"/>
        </w:rPr>
      </w:pPr>
      <w:r>
        <w:rPr>
          <w:b/>
          <w:i w:val="0"/>
          <w:sz w:val="44"/>
        </w:rPr>
        <w:t>ámbito</w:t>
      </w:r>
    </w:p>
    <w:p w14:paraId="3F393799" w14:textId="77777777" w:rsidR="00711837" w:rsidRPr="00456C7C" w:rsidRDefault="00711837" w:rsidP="00456C7C">
      <w:pPr>
        <w:ind w:left="720"/>
        <w:rPr>
          <w:color w:val="auto"/>
        </w:rPr>
      </w:pPr>
    </w:p>
    <w:p w14:paraId="47EC17ED" w14:textId="5EB4EF68" w:rsidR="0076193B" w:rsidRDefault="00456C7C" w:rsidP="00CD693D">
      <w:pPr>
        <w:ind w:left="720"/>
        <w:rPr>
          <w:rFonts w:asciiTheme="majorHAnsi" w:eastAsia="Times New Roman" w:hAnsiTheme="majorHAnsi" w:cs="Times New Roman"/>
          <w:b/>
          <w:color w:val="auto"/>
          <w:sz w:val="44"/>
        </w:rPr>
      </w:pPr>
      <w:r w:rsidRPr="00456C7C">
        <w:rPr>
          <w:color w:val="auto"/>
        </w:rPr>
        <w:t xml:space="preserve">El desarrollo del sitio web está orientado a ofrecer diversos contenidos y funcionalidades que ayuden a poder obtener información sobre los servicios de los que dispone </w:t>
      </w:r>
      <w:r>
        <w:rPr>
          <w:color w:val="auto"/>
        </w:rPr>
        <w:t xml:space="preserve">Optimus-tec, </w:t>
      </w:r>
      <w:r w:rsidRPr="00456C7C">
        <w:rPr>
          <w:color w:val="auto"/>
        </w:rPr>
        <w:t xml:space="preserve">al usuario anónimo </w:t>
      </w:r>
      <w:r>
        <w:rPr>
          <w:color w:val="auto"/>
        </w:rPr>
        <w:t>o registrado donde mostrara información general de la tienda y servicios exclusivos a los usuarios registrados.</w:t>
      </w:r>
    </w:p>
    <w:p w14:paraId="0776295C" w14:textId="5B751963" w:rsidR="0076193B" w:rsidRDefault="0076193B" w:rsidP="0076193B">
      <w:pPr>
        <w:pStyle w:val="Ttulo3"/>
        <w:rPr>
          <w:b/>
          <w:i w:val="0"/>
          <w:sz w:val="44"/>
        </w:rPr>
      </w:pPr>
      <w:r w:rsidRPr="0076193B">
        <w:rPr>
          <w:b/>
          <w:i w:val="0"/>
          <w:sz w:val="44"/>
        </w:rPr>
        <w:lastRenderedPageBreak/>
        <w:t>Descripción</w:t>
      </w:r>
      <w:r w:rsidR="00711837" w:rsidRPr="0076193B">
        <w:rPr>
          <w:b/>
          <w:i w:val="0"/>
          <w:sz w:val="44"/>
        </w:rPr>
        <w:t xml:space="preserve"> de </w:t>
      </w:r>
      <w:r w:rsidRPr="0076193B">
        <w:rPr>
          <w:b/>
          <w:i w:val="0"/>
          <w:sz w:val="44"/>
        </w:rPr>
        <w:t>las principales funciones</w:t>
      </w:r>
      <w:r w:rsidRPr="0076193B">
        <w:rPr>
          <w:b/>
          <w:i w:val="0"/>
          <w:sz w:val="44"/>
        </w:rPr>
        <w:t xml:space="preserve"> del sistema</w:t>
      </w:r>
    </w:p>
    <w:p w14:paraId="365BCB19" w14:textId="77777777" w:rsidR="0076193B" w:rsidRDefault="0076193B" w:rsidP="0076193B">
      <w:pPr>
        <w:pStyle w:val="Ttulo3"/>
        <w:rPr>
          <w:b/>
          <w:i w:val="0"/>
          <w:sz w:val="44"/>
        </w:rPr>
      </w:pPr>
    </w:p>
    <w:p w14:paraId="4EFAE76E" w14:textId="1B00E1A6" w:rsidR="0076193B" w:rsidRDefault="0076193B" w:rsidP="0076193B">
      <w:pPr>
        <w:pStyle w:val="Ttulo3"/>
        <w:rPr>
          <w:rFonts w:asciiTheme="minorHAnsi" w:hAnsiTheme="minorHAnsi"/>
          <w:b/>
          <w:i w:val="0"/>
          <w:caps/>
          <w:spacing w:val="20"/>
          <w:kern w:val="28"/>
        </w:rPr>
      </w:pPr>
      <w:r w:rsidRPr="0076193B">
        <w:rPr>
          <w:rFonts w:asciiTheme="minorHAnsi" w:hAnsiTheme="minorHAnsi"/>
          <w:b/>
          <w:i w:val="0"/>
          <w:caps/>
          <w:spacing w:val="20"/>
          <w:kern w:val="28"/>
        </w:rPr>
        <w:t>Pagina principal</w:t>
      </w:r>
    </w:p>
    <w:p w14:paraId="1BA6EA1D" w14:textId="77777777" w:rsidR="0076193B" w:rsidRDefault="0076193B" w:rsidP="0076193B">
      <w:pPr>
        <w:pStyle w:val="Ttulo3"/>
        <w:rPr>
          <w:rFonts w:asciiTheme="minorHAnsi" w:hAnsiTheme="minorHAnsi"/>
          <w:b/>
          <w:i w:val="0"/>
          <w:caps/>
          <w:spacing w:val="20"/>
          <w:kern w:val="28"/>
        </w:rPr>
      </w:pPr>
    </w:p>
    <w:p w14:paraId="57D1FD9D" w14:textId="4DCEB513" w:rsidR="0076193B" w:rsidRDefault="0076193B" w:rsidP="0076193B">
      <w:pPr>
        <w:pStyle w:val="Ttulo3"/>
        <w:rPr>
          <w:b/>
          <w:i w:val="0"/>
          <w:sz w:val="44"/>
        </w:rPr>
      </w:pPr>
      <w:r>
        <w:rPr>
          <w:noProof/>
        </w:rPr>
        <w:drawing>
          <wp:inline distT="0" distB="0" distL="0" distR="0" wp14:anchorId="236FB844" wp14:editId="0FFCD236">
            <wp:extent cx="6086475" cy="362902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50"/>
                    <a:stretch/>
                  </pic:blipFill>
                  <pic:spPr bwMode="auto">
                    <a:xfrm>
                      <a:off x="0" y="0"/>
                      <a:ext cx="608647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5E2FA" w14:textId="6E5AFE7E" w:rsidR="0076193B" w:rsidRPr="0076193B" w:rsidRDefault="0076193B" w:rsidP="0076193B">
      <w:pPr>
        <w:pStyle w:val="Ttulo3"/>
        <w:rPr>
          <w:b/>
          <w:i w:val="0"/>
          <w:sz w:val="44"/>
        </w:rPr>
      </w:pPr>
      <w:r>
        <w:rPr>
          <w:noProof/>
        </w:rPr>
        <w:drawing>
          <wp:inline distT="0" distB="0" distL="0" distR="0" wp14:anchorId="66DAA8AE" wp14:editId="3DA518CB">
            <wp:extent cx="6086475" cy="3810000"/>
            <wp:effectExtent l="0" t="0" r="952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79EBB" w14:textId="77777777" w:rsidR="0076193B" w:rsidRDefault="0076193B" w:rsidP="004B7E44">
      <w:pPr>
        <w:pStyle w:val="Ttulo4"/>
        <w:rPr>
          <w:color w:val="auto"/>
        </w:rPr>
      </w:pPr>
      <w:r>
        <w:rPr>
          <w:noProof/>
          <w:color w:val="auto"/>
        </w:rPr>
        <w:lastRenderedPageBreak/>
        <w:drawing>
          <wp:inline distT="0" distB="0" distL="0" distR="0" wp14:anchorId="4759D1CF" wp14:editId="2BA9FEA6">
            <wp:extent cx="6086475" cy="3810000"/>
            <wp:effectExtent l="0" t="0" r="9525" b="0"/>
            <wp:docPr id="14" name="Imagen 14" descr="Pantalla de computadora con imagen de videojueg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Pantalla de computadora con imagen de videojueg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01297" w14:textId="2DFB5916" w:rsidR="0076193B" w:rsidRDefault="0076193B" w:rsidP="004B7E44">
      <w:pPr>
        <w:pStyle w:val="Ttulo4"/>
        <w:rPr>
          <w:color w:val="auto"/>
        </w:rPr>
      </w:pPr>
      <w:r>
        <w:rPr>
          <w:noProof/>
          <w:color w:val="auto"/>
        </w:rPr>
        <w:drawing>
          <wp:inline distT="0" distB="0" distL="0" distR="0" wp14:anchorId="2BF87444" wp14:editId="7E3B98C9">
            <wp:extent cx="6086475" cy="3810000"/>
            <wp:effectExtent l="0" t="0" r="9525" b="0"/>
            <wp:docPr id="15" name="Imagen 1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56DCC" w14:textId="77777777" w:rsidR="0076193B" w:rsidRDefault="0076193B" w:rsidP="004B7E44">
      <w:pPr>
        <w:pStyle w:val="Ttulo4"/>
        <w:rPr>
          <w:color w:val="auto"/>
        </w:rPr>
      </w:pPr>
    </w:p>
    <w:p w14:paraId="19384EB7" w14:textId="048803E0" w:rsidR="004B7E44" w:rsidRPr="0076193B" w:rsidRDefault="0076193B" w:rsidP="0076193B">
      <w:pPr>
        <w:pStyle w:val="Ttulo4"/>
        <w:rPr>
          <w:color w:val="auto"/>
        </w:rPr>
      </w:pPr>
      <w:r>
        <w:rPr>
          <w:noProof/>
          <w:color w:val="auto"/>
        </w:rPr>
        <w:lastRenderedPageBreak/>
        <w:drawing>
          <wp:inline distT="0" distB="0" distL="0" distR="0" wp14:anchorId="426D4669" wp14:editId="04A57C2E">
            <wp:extent cx="6086475" cy="3810000"/>
            <wp:effectExtent l="0" t="0" r="952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9F054" w14:textId="4A60F52C" w:rsidR="00444DB7" w:rsidRPr="0076193B" w:rsidRDefault="00444DB7" w:rsidP="0076193B">
      <w:pPr>
        <w:pStyle w:val="Ttulo3"/>
        <w:rPr>
          <w:rFonts w:asciiTheme="minorHAnsi" w:hAnsiTheme="minorHAnsi"/>
          <w:b/>
          <w:i w:val="0"/>
          <w:caps/>
          <w:spacing w:val="20"/>
          <w:kern w:val="28"/>
        </w:rPr>
      </w:pPr>
    </w:p>
    <w:p w14:paraId="2D1D9B9A" w14:textId="6A7AC603" w:rsidR="00944020" w:rsidRDefault="0076193B" w:rsidP="0076193B">
      <w:pPr>
        <w:pStyle w:val="Ttulo3"/>
        <w:rPr>
          <w:rFonts w:asciiTheme="minorHAnsi" w:hAnsiTheme="minorHAnsi"/>
          <w:b/>
          <w:i w:val="0"/>
          <w:caps/>
          <w:spacing w:val="20"/>
          <w:kern w:val="28"/>
        </w:rPr>
      </w:pPr>
      <w:r w:rsidRPr="0076193B">
        <w:rPr>
          <w:rFonts w:asciiTheme="minorHAnsi" w:hAnsiTheme="minorHAnsi"/>
          <w:b/>
          <w:i w:val="0"/>
          <w:caps/>
          <w:spacing w:val="20"/>
          <w:kern w:val="28"/>
        </w:rPr>
        <w:t>Paginas secundarias</w:t>
      </w:r>
    </w:p>
    <w:p w14:paraId="030B5156" w14:textId="77777777" w:rsidR="00034A98" w:rsidRDefault="00034A98" w:rsidP="0076193B">
      <w:pPr>
        <w:pStyle w:val="Ttulo3"/>
        <w:rPr>
          <w:rFonts w:asciiTheme="minorHAnsi" w:hAnsiTheme="minorHAnsi"/>
          <w:b/>
          <w:i w:val="0"/>
          <w:caps/>
          <w:spacing w:val="20"/>
          <w:kern w:val="28"/>
        </w:rPr>
      </w:pPr>
    </w:p>
    <w:p w14:paraId="791A68F5" w14:textId="643C0776" w:rsidR="0076193B" w:rsidRDefault="0076193B" w:rsidP="0076193B">
      <w:pPr>
        <w:pStyle w:val="Ttulo3"/>
        <w:rPr>
          <w:rFonts w:asciiTheme="minorHAnsi" w:hAnsiTheme="minorHAnsi"/>
          <w:b/>
          <w:i w:val="0"/>
          <w:caps/>
          <w:spacing w:val="20"/>
          <w:kern w:val="28"/>
        </w:rPr>
      </w:pPr>
      <w:r>
        <w:rPr>
          <w:rFonts w:asciiTheme="minorHAnsi" w:hAnsiTheme="minorHAnsi"/>
          <w:b/>
          <w:i w:val="0"/>
          <w:caps/>
          <w:spacing w:val="20"/>
          <w:kern w:val="28"/>
        </w:rPr>
        <w:t>desktop – laptop -software</w:t>
      </w:r>
    </w:p>
    <w:p w14:paraId="6DF7350D" w14:textId="585EAACD" w:rsidR="00034A98" w:rsidRDefault="00034A98" w:rsidP="0076193B">
      <w:pPr>
        <w:pStyle w:val="Ttulo3"/>
        <w:rPr>
          <w:rFonts w:asciiTheme="minorHAnsi" w:hAnsiTheme="minorHAnsi"/>
          <w:b/>
          <w:i w:val="0"/>
          <w:caps/>
          <w:spacing w:val="20"/>
          <w:kern w:val="28"/>
        </w:rPr>
      </w:pPr>
      <w:r>
        <w:rPr>
          <w:rFonts w:asciiTheme="minorHAnsi" w:hAnsiTheme="minorHAnsi"/>
          <w:b/>
          <w:i w:val="0"/>
          <w:caps/>
          <w:noProof/>
          <w:spacing w:val="20"/>
          <w:kern w:val="28"/>
        </w:rPr>
        <w:drawing>
          <wp:inline distT="0" distB="0" distL="0" distR="0" wp14:anchorId="6FC099B3" wp14:editId="4745BC23">
            <wp:extent cx="6086475" cy="3810000"/>
            <wp:effectExtent l="0" t="0" r="952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090E5" w14:textId="4107C181" w:rsidR="00034A98" w:rsidRDefault="00034A98" w:rsidP="0076193B">
      <w:pPr>
        <w:pStyle w:val="Ttulo3"/>
        <w:rPr>
          <w:rFonts w:asciiTheme="minorHAnsi" w:hAnsiTheme="minorHAnsi"/>
          <w:b/>
          <w:i w:val="0"/>
          <w:caps/>
          <w:spacing w:val="20"/>
          <w:kern w:val="28"/>
        </w:rPr>
      </w:pPr>
      <w:r>
        <w:rPr>
          <w:rFonts w:asciiTheme="minorHAnsi" w:hAnsiTheme="minorHAnsi"/>
          <w:b/>
          <w:i w:val="0"/>
          <w:caps/>
          <w:noProof/>
          <w:spacing w:val="20"/>
          <w:kern w:val="28"/>
        </w:rPr>
        <w:lastRenderedPageBreak/>
        <w:drawing>
          <wp:inline distT="0" distB="0" distL="0" distR="0" wp14:anchorId="4A0D24B6" wp14:editId="4551D19F">
            <wp:extent cx="6086475" cy="3810000"/>
            <wp:effectExtent l="0" t="0" r="952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0E2A2" w14:textId="77777777" w:rsidR="00034A98" w:rsidRDefault="00034A98" w:rsidP="0076193B">
      <w:pPr>
        <w:pStyle w:val="Ttulo3"/>
        <w:rPr>
          <w:rFonts w:asciiTheme="minorHAnsi" w:hAnsiTheme="minorHAnsi"/>
          <w:b/>
          <w:i w:val="0"/>
          <w:caps/>
          <w:spacing w:val="20"/>
          <w:kern w:val="28"/>
        </w:rPr>
      </w:pPr>
    </w:p>
    <w:p w14:paraId="44426423" w14:textId="074398FC" w:rsidR="00034A98" w:rsidRDefault="00034A98" w:rsidP="0076193B">
      <w:pPr>
        <w:pStyle w:val="Ttulo3"/>
        <w:rPr>
          <w:rFonts w:asciiTheme="minorHAnsi" w:hAnsiTheme="minorHAnsi"/>
          <w:b/>
          <w:i w:val="0"/>
          <w:caps/>
          <w:spacing w:val="20"/>
          <w:kern w:val="28"/>
        </w:rPr>
      </w:pPr>
      <w:r>
        <w:rPr>
          <w:rFonts w:asciiTheme="minorHAnsi" w:hAnsiTheme="minorHAnsi"/>
          <w:b/>
          <w:i w:val="0"/>
          <w:caps/>
          <w:noProof/>
          <w:spacing w:val="20"/>
          <w:kern w:val="28"/>
        </w:rPr>
        <w:drawing>
          <wp:inline distT="0" distB="0" distL="0" distR="0" wp14:anchorId="52E3FA2C" wp14:editId="7B6DD988">
            <wp:extent cx="6086475" cy="3810000"/>
            <wp:effectExtent l="0" t="0" r="952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95F84" w14:textId="4322101D" w:rsidR="00034A98" w:rsidRDefault="00034A98" w:rsidP="0076193B">
      <w:pPr>
        <w:pStyle w:val="Ttulo3"/>
        <w:rPr>
          <w:rFonts w:asciiTheme="minorHAnsi" w:hAnsiTheme="minorHAnsi"/>
          <w:b/>
          <w:i w:val="0"/>
          <w:caps/>
          <w:spacing w:val="20"/>
          <w:kern w:val="28"/>
        </w:rPr>
      </w:pPr>
    </w:p>
    <w:p w14:paraId="0CD0F51E" w14:textId="504FF284" w:rsidR="00034A98" w:rsidRDefault="00034A98" w:rsidP="0076193B">
      <w:pPr>
        <w:pStyle w:val="Ttulo3"/>
        <w:rPr>
          <w:rFonts w:asciiTheme="minorHAnsi" w:hAnsiTheme="minorHAnsi"/>
          <w:b/>
          <w:i w:val="0"/>
          <w:caps/>
          <w:spacing w:val="20"/>
          <w:kern w:val="28"/>
        </w:rPr>
      </w:pPr>
      <w:r>
        <w:rPr>
          <w:rFonts w:asciiTheme="minorHAnsi" w:hAnsiTheme="minorHAnsi"/>
          <w:b/>
          <w:i w:val="0"/>
          <w:caps/>
          <w:noProof/>
          <w:spacing w:val="20"/>
          <w:kern w:val="28"/>
        </w:rPr>
        <w:lastRenderedPageBreak/>
        <w:drawing>
          <wp:inline distT="0" distB="0" distL="0" distR="0" wp14:anchorId="15B6F6C3" wp14:editId="721DDA32">
            <wp:extent cx="6086475" cy="3810000"/>
            <wp:effectExtent l="0" t="0" r="952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FC88B" w14:textId="787D44B9" w:rsidR="00034A98" w:rsidRDefault="00034A98" w:rsidP="0076193B">
      <w:pPr>
        <w:pStyle w:val="Ttulo3"/>
        <w:rPr>
          <w:rFonts w:asciiTheme="minorHAnsi" w:hAnsiTheme="minorHAnsi"/>
          <w:b/>
          <w:i w:val="0"/>
          <w:caps/>
          <w:spacing w:val="20"/>
          <w:kern w:val="28"/>
        </w:rPr>
      </w:pPr>
    </w:p>
    <w:p w14:paraId="78C2714D" w14:textId="6056E6F3" w:rsidR="00034A98" w:rsidRDefault="00034A98" w:rsidP="0076193B">
      <w:pPr>
        <w:pStyle w:val="Ttulo3"/>
        <w:rPr>
          <w:rFonts w:asciiTheme="minorHAnsi" w:hAnsiTheme="minorHAnsi"/>
          <w:b/>
          <w:i w:val="0"/>
          <w:caps/>
          <w:spacing w:val="20"/>
          <w:kern w:val="28"/>
        </w:rPr>
      </w:pPr>
      <w:r>
        <w:rPr>
          <w:rFonts w:asciiTheme="minorHAnsi" w:hAnsiTheme="minorHAnsi"/>
          <w:b/>
          <w:i w:val="0"/>
          <w:caps/>
          <w:noProof/>
          <w:spacing w:val="20"/>
          <w:kern w:val="28"/>
        </w:rPr>
        <w:drawing>
          <wp:inline distT="0" distB="0" distL="0" distR="0" wp14:anchorId="74F359B3" wp14:editId="2A3B9C7F">
            <wp:extent cx="6086475" cy="3810000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E6625" w14:textId="451172AE" w:rsidR="00034A98" w:rsidRDefault="00034A98" w:rsidP="0076193B">
      <w:pPr>
        <w:pStyle w:val="Ttulo3"/>
        <w:rPr>
          <w:rFonts w:asciiTheme="minorHAnsi" w:hAnsiTheme="minorHAnsi"/>
          <w:b/>
          <w:i w:val="0"/>
          <w:caps/>
          <w:spacing w:val="20"/>
          <w:kern w:val="28"/>
        </w:rPr>
      </w:pPr>
    </w:p>
    <w:p w14:paraId="496963DD" w14:textId="777CC861" w:rsidR="00034A98" w:rsidRDefault="00034A98" w:rsidP="0076193B">
      <w:pPr>
        <w:pStyle w:val="Ttulo3"/>
        <w:rPr>
          <w:rFonts w:asciiTheme="minorHAnsi" w:hAnsiTheme="minorHAnsi"/>
          <w:b/>
          <w:i w:val="0"/>
          <w:caps/>
          <w:spacing w:val="20"/>
          <w:kern w:val="28"/>
        </w:rPr>
      </w:pPr>
      <w:r>
        <w:rPr>
          <w:rFonts w:asciiTheme="minorHAnsi" w:hAnsiTheme="minorHAnsi"/>
          <w:b/>
          <w:i w:val="0"/>
          <w:caps/>
          <w:noProof/>
          <w:spacing w:val="20"/>
          <w:kern w:val="28"/>
        </w:rPr>
        <w:lastRenderedPageBreak/>
        <w:drawing>
          <wp:inline distT="0" distB="0" distL="0" distR="0" wp14:anchorId="7EEA7768" wp14:editId="271EA197">
            <wp:extent cx="6086475" cy="3810000"/>
            <wp:effectExtent l="0" t="0" r="952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0C326" w14:textId="76BB8B54" w:rsidR="00034A98" w:rsidRDefault="00034A98" w:rsidP="0076193B">
      <w:pPr>
        <w:pStyle w:val="Ttulo3"/>
        <w:rPr>
          <w:rFonts w:asciiTheme="minorHAnsi" w:hAnsiTheme="minorHAnsi"/>
          <w:b/>
          <w:i w:val="0"/>
          <w:caps/>
          <w:spacing w:val="20"/>
          <w:kern w:val="28"/>
        </w:rPr>
      </w:pPr>
    </w:p>
    <w:p w14:paraId="13DCFF8B" w14:textId="71A77D46" w:rsidR="00034A98" w:rsidRDefault="00034A98" w:rsidP="0076193B">
      <w:pPr>
        <w:pStyle w:val="Ttulo3"/>
        <w:rPr>
          <w:rFonts w:asciiTheme="minorHAnsi" w:hAnsiTheme="minorHAnsi"/>
          <w:b/>
          <w:i w:val="0"/>
          <w:caps/>
          <w:spacing w:val="20"/>
          <w:kern w:val="28"/>
        </w:rPr>
      </w:pPr>
      <w:r>
        <w:rPr>
          <w:rFonts w:asciiTheme="minorHAnsi" w:hAnsiTheme="minorHAnsi"/>
          <w:b/>
          <w:i w:val="0"/>
          <w:caps/>
          <w:spacing w:val="20"/>
          <w:kern w:val="28"/>
        </w:rPr>
        <w:t>console</w:t>
      </w:r>
    </w:p>
    <w:p w14:paraId="417DEB81" w14:textId="1F3C8631" w:rsidR="00034A98" w:rsidRDefault="00034A98" w:rsidP="0076193B">
      <w:pPr>
        <w:pStyle w:val="Ttulo3"/>
        <w:rPr>
          <w:rFonts w:asciiTheme="minorHAnsi" w:hAnsiTheme="minorHAnsi"/>
          <w:b/>
          <w:i w:val="0"/>
          <w:caps/>
          <w:spacing w:val="20"/>
          <w:kern w:val="28"/>
        </w:rPr>
      </w:pPr>
      <w:r>
        <w:rPr>
          <w:rFonts w:asciiTheme="minorHAnsi" w:hAnsiTheme="minorHAnsi"/>
          <w:b/>
          <w:i w:val="0"/>
          <w:caps/>
          <w:noProof/>
          <w:spacing w:val="20"/>
          <w:kern w:val="28"/>
        </w:rPr>
        <w:drawing>
          <wp:inline distT="0" distB="0" distL="0" distR="0" wp14:anchorId="43FF7604" wp14:editId="1F2DAFA3">
            <wp:extent cx="6086475" cy="3810000"/>
            <wp:effectExtent l="0" t="0" r="952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C24CC" w14:textId="79FC9094" w:rsidR="00034A98" w:rsidRDefault="00034A98" w:rsidP="0076193B">
      <w:pPr>
        <w:pStyle w:val="Ttulo3"/>
        <w:rPr>
          <w:rFonts w:asciiTheme="minorHAnsi" w:hAnsiTheme="minorHAnsi"/>
          <w:b/>
          <w:i w:val="0"/>
          <w:caps/>
          <w:spacing w:val="20"/>
          <w:kern w:val="28"/>
        </w:rPr>
      </w:pPr>
    </w:p>
    <w:p w14:paraId="3A098A06" w14:textId="77777777" w:rsidR="00034A98" w:rsidRDefault="00034A98">
      <w:pPr>
        <w:spacing w:after="200"/>
        <w:rPr>
          <w:rFonts w:eastAsia="Times New Roman" w:cs="Times New Roman"/>
          <w:b/>
          <w:caps/>
          <w:color w:val="auto"/>
          <w:spacing w:val="20"/>
          <w:kern w:val="28"/>
          <w:sz w:val="24"/>
        </w:rPr>
      </w:pPr>
      <w:r>
        <w:rPr>
          <w:b/>
          <w:i/>
          <w:caps/>
          <w:spacing w:val="20"/>
          <w:kern w:val="28"/>
        </w:rPr>
        <w:br w:type="page"/>
      </w:r>
    </w:p>
    <w:p w14:paraId="6943823D" w14:textId="2B461111" w:rsidR="00034A98" w:rsidRDefault="00034A98" w:rsidP="0076193B">
      <w:pPr>
        <w:pStyle w:val="Ttulo3"/>
        <w:rPr>
          <w:rFonts w:asciiTheme="minorHAnsi" w:hAnsiTheme="minorHAnsi"/>
          <w:b/>
          <w:i w:val="0"/>
          <w:caps/>
          <w:spacing w:val="20"/>
          <w:kern w:val="28"/>
        </w:rPr>
      </w:pPr>
      <w:r>
        <w:rPr>
          <w:rFonts w:asciiTheme="minorHAnsi" w:hAnsiTheme="minorHAnsi"/>
          <w:b/>
          <w:i w:val="0"/>
          <w:caps/>
          <w:spacing w:val="20"/>
          <w:kern w:val="28"/>
        </w:rPr>
        <w:lastRenderedPageBreak/>
        <w:t>Mobile</w:t>
      </w:r>
    </w:p>
    <w:p w14:paraId="53AD67DE" w14:textId="06CE8B04" w:rsidR="00034A98" w:rsidRDefault="00034A98" w:rsidP="0076193B">
      <w:pPr>
        <w:pStyle w:val="Ttulo3"/>
        <w:rPr>
          <w:rFonts w:asciiTheme="minorHAnsi" w:hAnsiTheme="minorHAnsi"/>
          <w:b/>
          <w:i w:val="0"/>
          <w:caps/>
          <w:spacing w:val="20"/>
          <w:kern w:val="28"/>
        </w:rPr>
      </w:pPr>
      <w:r>
        <w:rPr>
          <w:rFonts w:asciiTheme="minorHAnsi" w:hAnsiTheme="minorHAnsi"/>
          <w:b/>
          <w:i w:val="0"/>
          <w:caps/>
          <w:noProof/>
          <w:spacing w:val="20"/>
          <w:kern w:val="28"/>
        </w:rPr>
        <w:drawing>
          <wp:inline distT="0" distB="0" distL="0" distR="0" wp14:anchorId="5903CA31" wp14:editId="6C5F394B">
            <wp:extent cx="6086475" cy="3810000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2EE41" w14:textId="5CAB08F5" w:rsidR="00034A98" w:rsidRDefault="00034A98" w:rsidP="0076193B">
      <w:pPr>
        <w:pStyle w:val="Ttulo3"/>
        <w:rPr>
          <w:rFonts w:asciiTheme="minorHAnsi" w:hAnsiTheme="minorHAnsi"/>
          <w:b/>
          <w:i w:val="0"/>
          <w:caps/>
          <w:spacing w:val="20"/>
          <w:kern w:val="28"/>
        </w:rPr>
      </w:pPr>
    </w:p>
    <w:p w14:paraId="28837493" w14:textId="225C7BF9" w:rsidR="00034A98" w:rsidRDefault="00034A98" w:rsidP="0076193B">
      <w:pPr>
        <w:pStyle w:val="Ttulo3"/>
        <w:rPr>
          <w:rFonts w:asciiTheme="minorHAnsi" w:hAnsiTheme="minorHAnsi"/>
          <w:b/>
          <w:i w:val="0"/>
          <w:caps/>
          <w:spacing w:val="20"/>
          <w:kern w:val="28"/>
        </w:rPr>
      </w:pPr>
      <w:r>
        <w:rPr>
          <w:rFonts w:asciiTheme="minorHAnsi" w:hAnsiTheme="minorHAnsi"/>
          <w:b/>
          <w:i w:val="0"/>
          <w:caps/>
          <w:spacing w:val="20"/>
          <w:kern w:val="28"/>
        </w:rPr>
        <w:t>lifeStyle</w:t>
      </w:r>
    </w:p>
    <w:p w14:paraId="2F6816A8" w14:textId="1E8F16B0" w:rsidR="00034A98" w:rsidRDefault="00034A98" w:rsidP="0076193B">
      <w:pPr>
        <w:pStyle w:val="Ttulo3"/>
        <w:rPr>
          <w:rFonts w:asciiTheme="minorHAnsi" w:hAnsiTheme="minorHAnsi"/>
          <w:b/>
          <w:i w:val="0"/>
          <w:caps/>
          <w:spacing w:val="20"/>
          <w:kern w:val="28"/>
        </w:rPr>
      </w:pPr>
      <w:r>
        <w:rPr>
          <w:rFonts w:asciiTheme="minorHAnsi" w:hAnsiTheme="minorHAnsi"/>
          <w:b/>
          <w:i w:val="0"/>
          <w:caps/>
          <w:noProof/>
          <w:spacing w:val="20"/>
          <w:kern w:val="28"/>
        </w:rPr>
        <w:drawing>
          <wp:inline distT="0" distB="0" distL="0" distR="0" wp14:anchorId="57BD4D45" wp14:editId="0AB24A64">
            <wp:extent cx="6086475" cy="3810000"/>
            <wp:effectExtent l="0" t="0" r="952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CC7C3" w14:textId="78451733" w:rsidR="00034A98" w:rsidRDefault="00034A98" w:rsidP="0076193B">
      <w:pPr>
        <w:pStyle w:val="Ttulo3"/>
        <w:rPr>
          <w:rFonts w:asciiTheme="minorHAnsi" w:hAnsiTheme="minorHAnsi"/>
          <w:b/>
          <w:i w:val="0"/>
          <w:caps/>
          <w:spacing w:val="20"/>
          <w:kern w:val="28"/>
        </w:rPr>
      </w:pPr>
      <w:r>
        <w:rPr>
          <w:rFonts w:asciiTheme="minorHAnsi" w:hAnsiTheme="minorHAnsi"/>
          <w:b/>
          <w:i w:val="0"/>
          <w:caps/>
          <w:noProof/>
          <w:spacing w:val="20"/>
          <w:kern w:val="28"/>
        </w:rPr>
        <w:lastRenderedPageBreak/>
        <w:drawing>
          <wp:inline distT="0" distB="0" distL="0" distR="0" wp14:anchorId="46BD7A25" wp14:editId="6E03B9E7">
            <wp:extent cx="6086475" cy="3810000"/>
            <wp:effectExtent l="0" t="0" r="952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80E7C" w14:textId="40409D3D" w:rsidR="00034A98" w:rsidRDefault="00034A98" w:rsidP="0076193B">
      <w:pPr>
        <w:pStyle w:val="Ttulo3"/>
        <w:rPr>
          <w:rFonts w:asciiTheme="minorHAnsi" w:hAnsiTheme="minorHAnsi"/>
          <w:b/>
          <w:i w:val="0"/>
          <w:caps/>
          <w:spacing w:val="20"/>
          <w:kern w:val="28"/>
        </w:rPr>
      </w:pPr>
    </w:p>
    <w:p w14:paraId="09DD001C" w14:textId="6B3972FF" w:rsidR="00034A98" w:rsidRDefault="00034A98" w:rsidP="0076193B">
      <w:pPr>
        <w:pStyle w:val="Ttulo3"/>
        <w:rPr>
          <w:rFonts w:asciiTheme="minorHAnsi" w:hAnsiTheme="minorHAnsi"/>
          <w:b/>
          <w:i w:val="0"/>
          <w:caps/>
          <w:spacing w:val="20"/>
          <w:kern w:val="28"/>
        </w:rPr>
      </w:pPr>
      <w:r>
        <w:rPr>
          <w:rFonts w:asciiTheme="minorHAnsi" w:hAnsiTheme="minorHAnsi"/>
          <w:b/>
          <w:i w:val="0"/>
          <w:caps/>
          <w:spacing w:val="20"/>
          <w:kern w:val="28"/>
        </w:rPr>
        <w:t>Service</w:t>
      </w:r>
    </w:p>
    <w:p w14:paraId="135EC44A" w14:textId="3D585587" w:rsidR="00034A98" w:rsidRDefault="00034A98" w:rsidP="0076193B">
      <w:pPr>
        <w:pStyle w:val="Ttulo3"/>
        <w:rPr>
          <w:rFonts w:asciiTheme="minorHAnsi" w:hAnsiTheme="minorHAnsi"/>
          <w:b/>
          <w:i w:val="0"/>
          <w:caps/>
          <w:spacing w:val="20"/>
          <w:kern w:val="28"/>
        </w:rPr>
      </w:pPr>
    </w:p>
    <w:p w14:paraId="00D5F3CA" w14:textId="5C989539" w:rsidR="00034A98" w:rsidRDefault="00034A98" w:rsidP="0076193B">
      <w:pPr>
        <w:pStyle w:val="Ttulo3"/>
        <w:rPr>
          <w:rFonts w:asciiTheme="minorHAnsi" w:hAnsiTheme="minorHAnsi"/>
          <w:b/>
          <w:i w:val="0"/>
          <w:caps/>
          <w:spacing w:val="20"/>
          <w:kern w:val="28"/>
        </w:rPr>
      </w:pPr>
      <w:r>
        <w:rPr>
          <w:rFonts w:asciiTheme="minorHAnsi" w:hAnsiTheme="minorHAnsi"/>
          <w:b/>
          <w:i w:val="0"/>
          <w:caps/>
          <w:noProof/>
          <w:spacing w:val="20"/>
          <w:kern w:val="28"/>
        </w:rPr>
        <w:drawing>
          <wp:inline distT="0" distB="0" distL="0" distR="0" wp14:anchorId="0A51A7FD" wp14:editId="01FF27E0">
            <wp:extent cx="6086475" cy="3810000"/>
            <wp:effectExtent l="0" t="0" r="952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6D806" w14:textId="17ACD905" w:rsidR="00034A98" w:rsidRDefault="00034A98" w:rsidP="0076193B">
      <w:pPr>
        <w:pStyle w:val="Ttulo3"/>
        <w:rPr>
          <w:rFonts w:asciiTheme="minorHAnsi" w:hAnsiTheme="minorHAnsi"/>
          <w:b/>
          <w:i w:val="0"/>
          <w:caps/>
          <w:spacing w:val="20"/>
          <w:kern w:val="28"/>
        </w:rPr>
      </w:pPr>
    </w:p>
    <w:p w14:paraId="020C975D" w14:textId="77777777" w:rsidR="00034A98" w:rsidRDefault="00034A98">
      <w:pPr>
        <w:spacing w:after="200"/>
        <w:rPr>
          <w:rFonts w:eastAsia="Times New Roman" w:cs="Times New Roman"/>
          <w:b/>
          <w:caps/>
          <w:color w:val="auto"/>
          <w:spacing w:val="20"/>
          <w:kern w:val="28"/>
          <w:sz w:val="24"/>
        </w:rPr>
      </w:pPr>
      <w:r>
        <w:rPr>
          <w:b/>
          <w:i/>
          <w:caps/>
          <w:spacing w:val="20"/>
          <w:kern w:val="28"/>
        </w:rPr>
        <w:br w:type="page"/>
      </w:r>
    </w:p>
    <w:p w14:paraId="5D0E56E7" w14:textId="38178169" w:rsidR="00034A98" w:rsidRDefault="00034A98" w:rsidP="0076193B">
      <w:pPr>
        <w:pStyle w:val="Ttulo3"/>
        <w:rPr>
          <w:rFonts w:asciiTheme="minorHAnsi" w:hAnsiTheme="minorHAnsi"/>
          <w:b/>
          <w:i w:val="0"/>
          <w:caps/>
          <w:spacing w:val="20"/>
          <w:kern w:val="28"/>
        </w:rPr>
      </w:pPr>
      <w:r>
        <w:rPr>
          <w:rFonts w:asciiTheme="minorHAnsi" w:hAnsiTheme="minorHAnsi"/>
          <w:b/>
          <w:i w:val="0"/>
          <w:caps/>
          <w:spacing w:val="20"/>
          <w:kern w:val="28"/>
        </w:rPr>
        <w:lastRenderedPageBreak/>
        <w:t>community</w:t>
      </w:r>
    </w:p>
    <w:p w14:paraId="78CC5C94" w14:textId="77777777" w:rsidR="00034A98" w:rsidRDefault="00034A98" w:rsidP="0076193B">
      <w:pPr>
        <w:pStyle w:val="Ttulo3"/>
        <w:rPr>
          <w:rFonts w:asciiTheme="minorHAnsi" w:hAnsiTheme="minorHAnsi"/>
          <w:b/>
          <w:i w:val="0"/>
          <w:caps/>
          <w:spacing w:val="20"/>
          <w:kern w:val="28"/>
        </w:rPr>
      </w:pPr>
    </w:p>
    <w:p w14:paraId="040D057C" w14:textId="7EDC49F5" w:rsidR="00034A98" w:rsidRDefault="00034A98" w:rsidP="0076193B">
      <w:pPr>
        <w:pStyle w:val="Ttulo3"/>
        <w:rPr>
          <w:rFonts w:asciiTheme="minorHAnsi" w:hAnsiTheme="minorHAnsi"/>
          <w:b/>
          <w:i w:val="0"/>
          <w:caps/>
          <w:spacing w:val="20"/>
          <w:kern w:val="28"/>
        </w:rPr>
      </w:pPr>
      <w:r>
        <w:rPr>
          <w:rFonts w:asciiTheme="minorHAnsi" w:hAnsiTheme="minorHAnsi"/>
          <w:b/>
          <w:i w:val="0"/>
          <w:caps/>
          <w:noProof/>
          <w:spacing w:val="20"/>
          <w:kern w:val="28"/>
        </w:rPr>
        <w:drawing>
          <wp:inline distT="0" distB="0" distL="0" distR="0" wp14:anchorId="475DAEBC" wp14:editId="7206A3BB">
            <wp:extent cx="6086475" cy="3810000"/>
            <wp:effectExtent l="0" t="0" r="952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7ABE0" w14:textId="66096A11" w:rsidR="00034A98" w:rsidRDefault="00034A98" w:rsidP="0076193B">
      <w:pPr>
        <w:pStyle w:val="Ttulo3"/>
        <w:rPr>
          <w:rFonts w:asciiTheme="minorHAnsi" w:hAnsiTheme="minorHAnsi"/>
          <w:b/>
          <w:i w:val="0"/>
          <w:caps/>
          <w:spacing w:val="20"/>
          <w:kern w:val="28"/>
        </w:rPr>
      </w:pPr>
    </w:p>
    <w:p w14:paraId="12370923" w14:textId="6C1ED194" w:rsidR="00034A98" w:rsidRDefault="00034A98" w:rsidP="0076193B">
      <w:pPr>
        <w:pStyle w:val="Ttulo3"/>
        <w:rPr>
          <w:rFonts w:asciiTheme="minorHAnsi" w:hAnsiTheme="minorHAnsi"/>
          <w:b/>
          <w:i w:val="0"/>
          <w:caps/>
          <w:spacing w:val="20"/>
          <w:kern w:val="28"/>
        </w:rPr>
      </w:pPr>
      <w:r>
        <w:rPr>
          <w:rFonts w:asciiTheme="minorHAnsi" w:hAnsiTheme="minorHAnsi"/>
          <w:b/>
          <w:i w:val="0"/>
          <w:caps/>
          <w:spacing w:val="20"/>
          <w:kern w:val="28"/>
        </w:rPr>
        <w:t>Support</w:t>
      </w:r>
    </w:p>
    <w:p w14:paraId="755B08C2" w14:textId="406BED31" w:rsidR="00034A98" w:rsidRDefault="00034A98" w:rsidP="0076193B">
      <w:pPr>
        <w:pStyle w:val="Ttulo3"/>
        <w:rPr>
          <w:rFonts w:asciiTheme="minorHAnsi" w:hAnsiTheme="minorHAnsi"/>
          <w:b/>
          <w:i w:val="0"/>
          <w:caps/>
          <w:spacing w:val="20"/>
          <w:kern w:val="28"/>
        </w:rPr>
      </w:pPr>
    </w:p>
    <w:p w14:paraId="3E7ADCBA" w14:textId="77777777" w:rsidR="00034A98" w:rsidRDefault="00034A98" w:rsidP="0076193B">
      <w:pPr>
        <w:pStyle w:val="Ttulo3"/>
        <w:rPr>
          <w:rFonts w:asciiTheme="minorHAnsi" w:hAnsiTheme="minorHAnsi"/>
          <w:b/>
          <w:i w:val="0"/>
          <w:caps/>
          <w:spacing w:val="20"/>
          <w:kern w:val="28"/>
        </w:rPr>
      </w:pPr>
    </w:p>
    <w:p w14:paraId="424D720E" w14:textId="32AFDBCE" w:rsidR="00034A98" w:rsidRDefault="00034A98" w:rsidP="0076193B">
      <w:pPr>
        <w:pStyle w:val="Ttulo3"/>
        <w:rPr>
          <w:rFonts w:asciiTheme="minorHAnsi" w:hAnsiTheme="minorHAnsi"/>
          <w:b/>
          <w:i w:val="0"/>
          <w:caps/>
          <w:spacing w:val="20"/>
          <w:kern w:val="28"/>
        </w:rPr>
      </w:pPr>
      <w:r>
        <w:rPr>
          <w:rFonts w:asciiTheme="minorHAnsi" w:hAnsiTheme="minorHAnsi"/>
          <w:b/>
          <w:i w:val="0"/>
          <w:caps/>
          <w:noProof/>
          <w:spacing w:val="20"/>
          <w:kern w:val="28"/>
        </w:rPr>
        <w:drawing>
          <wp:inline distT="0" distB="0" distL="0" distR="0" wp14:anchorId="7C689C4C" wp14:editId="0C2FB32C">
            <wp:extent cx="6086475" cy="3810000"/>
            <wp:effectExtent l="0" t="0" r="952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74E3D" w14:textId="301D5057" w:rsidR="00034A98" w:rsidRDefault="00034A98" w:rsidP="0076193B">
      <w:pPr>
        <w:pStyle w:val="Ttulo3"/>
        <w:rPr>
          <w:rFonts w:asciiTheme="minorHAnsi" w:hAnsiTheme="minorHAnsi"/>
          <w:b/>
          <w:i w:val="0"/>
          <w:caps/>
          <w:spacing w:val="20"/>
          <w:kern w:val="28"/>
        </w:rPr>
      </w:pPr>
      <w:r>
        <w:rPr>
          <w:rFonts w:asciiTheme="minorHAnsi" w:hAnsiTheme="minorHAnsi"/>
          <w:b/>
          <w:i w:val="0"/>
          <w:caps/>
          <w:noProof/>
          <w:spacing w:val="20"/>
          <w:kern w:val="28"/>
        </w:rPr>
        <w:lastRenderedPageBreak/>
        <w:drawing>
          <wp:inline distT="0" distB="0" distL="0" distR="0" wp14:anchorId="198AFC94" wp14:editId="04088BBE">
            <wp:extent cx="6086475" cy="3810000"/>
            <wp:effectExtent l="0" t="0" r="952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FD77E" w14:textId="77777777" w:rsidR="00034A98" w:rsidRPr="0076193B" w:rsidRDefault="00034A98" w:rsidP="0076193B">
      <w:pPr>
        <w:pStyle w:val="Ttulo3"/>
        <w:rPr>
          <w:rFonts w:asciiTheme="minorHAnsi" w:hAnsiTheme="minorHAnsi"/>
          <w:b/>
          <w:i w:val="0"/>
          <w:caps/>
          <w:spacing w:val="20"/>
          <w:kern w:val="28"/>
        </w:rPr>
      </w:pPr>
    </w:p>
    <w:p w14:paraId="5058E06E" w14:textId="0BDD4C23" w:rsidR="00711837" w:rsidRDefault="00711837" w:rsidP="00711837">
      <w:pPr>
        <w:pStyle w:val="Ttulo4"/>
        <w:rPr>
          <w:color w:val="auto"/>
        </w:rPr>
      </w:pPr>
      <w:r>
        <w:rPr>
          <w:color w:val="auto"/>
        </w:rPr>
        <w:t>conclucion</w:t>
      </w:r>
    </w:p>
    <w:p w14:paraId="43BEA259" w14:textId="09D9AF41" w:rsidR="00034A98" w:rsidRDefault="007704B6" w:rsidP="007704B6">
      <w:pPr>
        <w:ind w:left="720"/>
        <w:rPr>
          <w:color w:val="auto"/>
        </w:rPr>
      </w:pPr>
      <w:r w:rsidRPr="007704B6">
        <w:rPr>
          <w:color w:val="auto"/>
        </w:rPr>
        <w:t xml:space="preserve">A </w:t>
      </w:r>
      <w:r w:rsidRPr="007704B6">
        <w:rPr>
          <w:color w:val="auto"/>
        </w:rPr>
        <w:t>continuación,</w:t>
      </w:r>
      <w:r w:rsidRPr="007704B6">
        <w:rPr>
          <w:color w:val="auto"/>
        </w:rPr>
        <w:t xml:space="preserve"> </w:t>
      </w:r>
      <w:r>
        <w:rPr>
          <w:color w:val="auto"/>
        </w:rPr>
        <w:t>el</w:t>
      </w:r>
      <w:r w:rsidRPr="007704B6">
        <w:rPr>
          <w:color w:val="auto"/>
        </w:rPr>
        <w:t xml:space="preserve"> resumen del trabajo realizado. El primer paso que </w:t>
      </w:r>
      <w:r>
        <w:rPr>
          <w:color w:val="auto"/>
        </w:rPr>
        <w:t>se tomo</w:t>
      </w:r>
      <w:r w:rsidRPr="007704B6">
        <w:rPr>
          <w:color w:val="auto"/>
        </w:rPr>
        <w:t xml:space="preserve"> fue establecer los requisitos que debía cumplir el sistema. En segundo lugar, </w:t>
      </w:r>
      <w:r>
        <w:rPr>
          <w:color w:val="auto"/>
        </w:rPr>
        <w:t>se realizó un esquema de las diferentes páginas que se tomarían en cuenta para el desarrollo del proyecto</w:t>
      </w:r>
      <w:r w:rsidRPr="007704B6">
        <w:rPr>
          <w:color w:val="auto"/>
        </w:rPr>
        <w:t xml:space="preserve">. A continuación, </w:t>
      </w:r>
      <w:r>
        <w:rPr>
          <w:color w:val="auto"/>
        </w:rPr>
        <w:t>se llevó</w:t>
      </w:r>
      <w:r w:rsidRPr="007704B6">
        <w:rPr>
          <w:color w:val="auto"/>
        </w:rPr>
        <w:t xml:space="preserve"> a cabo la etapa a la que más tiempo</w:t>
      </w:r>
      <w:r>
        <w:rPr>
          <w:color w:val="auto"/>
        </w:rPr>
        <w:t xml:space="preserve"> se</w:t>
      </w:r>
      <w:r w:rsidRPr="007704B6">
        <w:rPr>
          <w:color w:val="auto"/>
        </w:rPr>
        <w:t xml:space="preserve"> </w:t>
      </w:r>
      <w:r>
        <w:rPr>
          <w:color w:val="auto"/>
        </w:rPr>
        <w:t>dedicó</w:t>
      </w:r>
      <w:r w:rsidRPr="007704B6">
        <w:rPr>
          <w:color w:val="auto"/>
        </w:rPr>
        <w:t xml:space="preserve">, la implementación del prototipo. En esta última etapa </w:t>
      </w:r>
      <w:r>
        <w:rPr>
          <w:color w:val="auto"/>
        </w:rPr>
        <w:t>se implementó los últimos detalles de diseño y estilización de la página, así como su expansividad.</w:t>
      </w:r>
    </w:p>
    <w:p w14:paraId="1267A7C5" w14:textId="74C866BD" w:rsidR="00711837" w:rsidRDefault="00711837" w:rsidP="00711837">
      <w:pPr>
        <w:pStyle w:val="Ttulo4"/>
        <w:rPr>
          <w:color w:val="auto"/>
        </w:rPr>
      </w:pPr>
      <w:r>
        <w:rPr>
          <w:color w:val="auto"/>
        </w:rPr>
        <w:t>recomendaciones</w:t>
      </w:r>
    </w:p>
    <w:p w14:paraId="31A91559" w14:textId="77777777" w:rsidR="00711837" w:rsidRDefault="00711837" w:rsidP="004B7E44"/>
    <w:p w14:paraId="1BD803EC" w14:textId="77777777" w:rsidR="001E30E2" w:rsidRPr="001E30E2" w:rsidRDefault="001E30E2" w:rsidP="001E30E2">
      <w:pPr>
        <w:pStyle w:val="Prrafodelista"/>
        <w:numPr>
          <w:ilvl w:val="0"/>
          <w:numId w:val="4"/>
        </w:numPr>
        <w:rPr>
          <w:color w:val="auto"/>
        </w:rPr>
      </w:pPr>
      <w:r w:rsidRPr="001E30E2">
        <w:rPr>
          <w:color w:val="auto"/>
        </w:rPr>
        <w:t>Posibles ampliaciones como el sistema de pagos.</w:t>
      </w:r>
    </w:p>
    <w:p w14:paraId="6256EE79" w14:textId="7C19B0F8" w:rsidR="001E30E2" w:rsidRPr="001E30E2" w:rsidRDefault="001E30E2" w:rsidP="001E30E2">
      <w:pPr>
        <w:pStyle w:val="Prrafodelista"/>
        <w:numPr>
          <w:ilvl w:val="0"/>
          <w:numId w:val="4"/>
        </w:numPr>
        <w:rPr>
          <w:color w:val="auto"/>
        </w:rPr>
      </w:pPr>
      <w:r w:rsidRPr="001E30E2">
        <w:rPr>
          <w:color w:val="auto"/>
        </w:rPr>
        <w:t>Un carrito de compras para usuarios registrados.</w:t>
      </w:r>
    </w:p>
    <w:p w14:paraId="00A711E9" w14:textId="04B5DC79" w:rsidR="001E30E2" w:rsidRPr="001E30E2" w:rsidRDefault="001E30E2" w:rsidP="001E30E2">
      <w:pPr>
        <w:pStyle w:val="Prrafodelista"/>
        <w:numPr>
          <w:ilvl w:val="0"/>
          <w:numId w:val="4"/>
        </w:numPr>
        <w:rPr>
          <w:color w:val="auto"/>
        </w:rPr>
      </w:pPr>
      <w:r w:rsidRPr="001E30E2">
        <w:rPr>
          <w:color w:val="auto"/>
        </w:rPr>
        <w:t>Sistema de puntos canjeables por recompensas.</w:t>
      </w:r>
    </w:p>
    <w:p w14:paraId="4FD7B4B2" w14:textId="38DF810B" w:rsidR="001E30E2" w:rsidRDefault="001E30E2" w:rsidP="001E30E2">
      <w:pPr>
        <w:pStyle w:val="Prrafodelista"/>
        <w:numPr>
          <w:ilvl w:val="0"/>
          <w:numId w:val="4"/>
        </w:numPr>
        <w:rPr>
          <w:color w:val="auto"/>
        </w:rPr>
      </w:pPr>
      <w:r w:rsidRPr="001E30E2">
        <w:rPr>
          <w:color w:val="auto"/>
        </w:rPr>
        <w:t>Sistemas de eventos con calendarios</w:t>
      </w:r>
    </w:p>
    <w:p w14:paraId="71665DE2" w14:textId="77777777" w:rsidR="001E30E2" w:rsidRPr="001E30E2" w:rsidRDefault="001E30E2" w:rsidP="001E30E2">
      <w:pPr>
        <w:rPr>
          <w:color w:val="auto"/>
          <w:u w:val="single"/>
        </w:rPr>
      </w:pPr>
    </w:p>
    <w:p w14:paraId="13C47175" w14:textId="77777777" w:rsidR="001E30E2" w:rsidRPr="00FE09A7" w:rsidRDefault="001E30E2">
      <w:pPr>
        <w:spacing w:after="200"/>
        <w:rPr>
          <w:rFonts w:eastAsia="Times New Roman" w:cs="Times New Roman"/>
          <w:color w:val="auto"/>
          <w:spacing w:val="10"/>
          <w:sz w:val="18"/>
          <w:szCs w:val="18"/>
          <w:u w:val="single"/>
        </w:rPr>
      </w:pPr>
      <w:r>
        <w:br w:type="page"/>
      </w:r>
    </w:p>
    <w:p w14:paraId="3DC4D017" w14:textId="51D9BE23" w:rsidR="001E30E2" w:rsidRPr="00FE09A7" w:rsidRDefault="00944020" w:rsidP="001E30E2">
      <w:pPr>
        <w:pStyle w:val="Ttulo4"/>
        <w:rPr>
          <w:color w:val="auto"/>
          <w:u w:val="single"/>
        </w:rPr>
      </w:pPr>
      <w:r w:rsidRPr="001E30E2">
        <w:rPr>
          <w:color w:val="auto"/>
        </w:rPr>
        <w:lastRenderedPageBreak/>
        <w:t>Referencia</w:t>
      </w:r>
      <w:r w:rsidR="00FE09A7">
        <w:rPr>
          <w:color w:val="auto"/>
        </w:rPr>
        <w:t>s</w:t>
      </w:r>
      <w:r w:rsidRPr="001E30E2">
        <w:rPr>
          <w:color w:val="auto"/>
        </w:rPr>
        <w:t>:</w:t>
      </w:r>
    </w:p>
    <w:p w14:paraId="2604C00F" w14:textId="1F48D997" w:rsidR="00944020" w:rsidRPr="00D23EE1" w:rsidRDefault="00944020" w:rsidP="00944020">
      <w:pPr>
        <w:pStyle w:val="Sinespaciado"/>
        <w:rPr>
          <w:lang w:val="en-US"/>
        </w:rPr>
      </w:pPr>
    </w:p>
    <w:p w14:paraId="548D8F14" w14:textId="2AB0E098" w:rsidR="00944020" w:rsidRPr="00711837" w:rsidRDefault="007F21B7" w:rsidP="007F21B7">
      <w:pPr>
        <w:pStyle w:val="NormalWeb"/>
        <w:spacing w:before="0" w:beforeAutospacing="0" w:after="0" w:afterAutospacing="0" w:line="480" w:lineRule="auto"/>
        <w:ind w:left="720" w:hanging="720"/>
      </w:pPr>
      <w:r w:rsidRPr="007F21B7">
        <w:rPr>
          <w:i/>
          <w:iCs/>
          <w:lang w:val="en-US"/>
        </w:rPr>
        <w:t>Electric Cars, Solar &amp; Clean Energy</w:t>
      </w:r>
      <w:r w:rsidRPr="007F21B7">
        <w:rPr>
          <w:lang w:val="en-US"/>
        </w:rPr>
        <w:t xml:space="preserve">. </w:t>
      </w:r>
      <w:r>
        <w:t xml:space="preserve">(s. f.). Tesla. </w:t>
      </w:r>
      <w:r w:rsidR="00711837" w:rsidRPr="00711837">
        <w:t>https://www.tesla.com/</w:t>
      </w:r>
    </w:p>
    <w:p w14:paraId="126663BE" w14:textId="11451DB3" w:rsidR="00711837" w:rsidRDefault="00711837" w:rsidP="00711837">
      <w:pPr>
        <w:pStyle w:val="NormalWeb"/>
        <w:spacing w:before="0" w:beforeAutospacing="0" w:after="0" w:afterAutospacing="0" w:line="480" w:lineRule="auto"/>
        <w:ind w:left="720" w:hanging="720"/>
        <w:rPr>
          <w:lang w:val="en-US"/>
        </w:rPr>
      </w:pPr>
      <w:r w:rsidRPr="00711837">
        <w:rPr>
          <w:i/>
          <w:iCs/>
          <w:lang w:val="en-US"/>
        </w:rPr>
        <w:t>Razer Latin American | For Gamers. By Gamers.</w:t>
      </w:r>
      <w:r w:rsidRPr="00711837">
        <w:rPr>
          <w:lang w:val="en-US"/>
        </w:rPr>
        <w:t xml:space="preserve"> (s. f.). https://www.razer.com/latam-es</w:t>
      </w:r>
    </w:p>
    <w:p w14:paraId="45393C1C" w14:textId="0E081E66" w:rsidR="00711837" w:rsidRDefault="00711837" w:rsidP="00711837">
      <w:pPr>
        <w:pStyle w:val="NormalWeb"/>
        <w:spacing w:before="0" w:beforeAutospacing="0" w:after="0" w:afterAutospacing="0" w:line="360" w:lineRule="auto"/>
        <w:ind w:left="720" w:hanging="720"/>
      </w:pPr>
      <w:r>
        <w:t xml:space="preserve">UGB. (2019, 26 agosto). </w:t>
      </w:r>
      <w:r>
        <w:rPr>
          <w:i/>
          <w:iCs/>
        </w:rPr>
        <w:t xml:space="preserve">Como crear un </w:t>
      </w:r>
      <w:proofErr w:type="spellStart"/>
      <w:r>
        <w:rPr>
          <w:i/>
          <w:iCs/>
        </w:rPr>
        <w:t>boton</w:t>
      </w:r>
      <w:proofErr w:type="spellEnd"/>
      <w:r>
        <w:rPr>
          <w:i/>
          <w:iCs/>
        </w:rPr>
        <w:t xml:space="preserve"> de ir arriba con HTML, CSS y JavaScript</w:t>
      </w:r>
      <w:r>
        <w:t xml:space="preserve">. YouTube. </w:t>
      </w:r>
      <w:r w:rsidR="00FE09A7" w:rsidRPr="00FE09A7">
        <w:t>https://www.youtube.com/watch?v=U4PU2139LSI</w:t>
      </w:r>
    </w:p>
    <w:p w14:paraId="7F589875" w14:textId="77777777" w:rsidR="00FE09A7" w:rsidRDefault="00FE09A7" w:rsidP="00FE09A7">
      <w:pPr>
        <w:pStyle w:val="NormalWeb"/>
        <w:spacing w:before="0" w:beforeAutospacing="0" w:after="0" w:afterAutospacing="0" w:line="480" w:lineRule="auto"/>
        <w:ind w:left="720" w:hanging="720"/>
      </w:pPr>
      <w:r>
        <w:t>Apple. (</w:t>
      </w:r>
      <w:proofErr w:type="spellStart"/>
      <w:r>
        <w:t>n.d</w:t>
      </w:r>
      <w:proofErr w:type="spellEnd"/>
      <w:r>
        <w:t xml:space="preserve">.). </w:t>
      </w:r>
      <w:r>
        <w:rPr>
          <w:i/>
          <w:iCs/>
        </w:rPr>
        <w:t>Apple (América Latina)</w:t>
      </w:r>
      <w:r>
        <w:t>. Apple (América Latina). https://www.apple.com/la/</w:t>
      </w:r>
    </w:p>
    <w:p w14:paraId="1FCBD9D6" w14:textId="028D889C" w:rsidR="00711837" w:rsidRPr="00FE09A7" w:rsidRDefault="00FE09A7" w:rsidP="00FE09A7">
      <w:pPr>
        <w:pStyle w:val="NormalWeb"/>
        <w:spacing w:before="0" w:beforeAutospacing="0" w:after="0" w:afterAutospacing="0" w:line="276" w:lineRule="auto"/>
        <w:ind w:left="720" w:hanging="720"/>
      </w:pPr>
      <w:r w:rsidRPr="00FE09A7">
        <w:rPr>
          <w:lang w:val="en-US"/>
        </w:rPr>
        <w:t xml:space="preserve">Xiaomi Global. (n.d.). </w:t>
      </w:r>
      <w:r w:rsidRPr="00FE09A7">
        <w:rPr>
          <w:i/>
          <w:iCs/>
          <w:lang w:val="en-US"/>
        </w:rPr>
        <w:t>Xiaomi Global | Xiaomi Official Website</w:t>
      </w:r>
      <w:r w:rsidRPr="00FE09A7">
        <w:rPr>
          <w:lang w:val="en-US"/>
        </w:rPr>
        <w:t xml:space="preserve">. </w:t>
      </w:r>
      <w:r>
        <w:t>Mi Global Home. https://www.mi.com/global</w:t>
      </w:r>
    </w:p>
    <w:p w14:paraId="5BA6736E" w14:textId="77777777" w:rsidR="00FE09A7" w:rsidRPr="00FE09A7" w:rsidRDefault="00FE09A7" w:rsidP="00FE09A7">
      <w:pPr>
        <w:pStyle w:val="NormalWeb"/>
        <w:spacing w:before="0" w:beforeAutospacing="0" w:after="0" w:afterAutospacing="0" w:line="480" w:lineRule="auto"/>
        <w:ind w:left="720" w:hanging="720"/>
        <w:rPr>
          <w:lang w:val="en-US"/>
        </w:rPr>
      </w:pPr>
      <w:r w:rsidRPr="00FE09A7">
        <w:rPr>
          <w:i/>
          <w:iCs/>
          <w:lang w:val="en-US"/>
        </w:rPr>
        <w:t>CSS animation Property</w:t>
      </w:r>
      <w:r w:rsidRPr="00FE09A7">
        <w:rPr>
          <w:lang w:val="en-US"/>
        </w:rPr>
        <w:t>. (n.d.). https://www.w3schools.com/cssref/css3_pr_animation.php</w:t>
      </w:r>
    </w:p>
    <w:p w14:paraId="0598E908" w14:textId="77777777" w:rsidR="00FE09A7" w:rsidRPr="00FE09A7" w:rsidRDefault="00FE09A7" w:rsidP="00FE09A7">
      <w:pPr>
        <w:pStyle w:val="NormalWeb"/>
        <w:spacing w:before="0" w:beforeAutospacing="0" w:after="0" w:afterAutospacing="0" w:line="276" w:lineRule="auto"/>
        <w:ind w:left="720" w:hanging="720"/>
        <w:rPr>
          <w:lang w:val="en-US"/>
        </w:rPr>
      </w:pPr>
      <w:r w:rsidRPr="00FE09A7">
        <w:rPr>
          <w:i/>
          <w:iCs/>
          <w:lang w:val="en-US"/>
        </w:rPr>
        <w:t>W3Schools online HTML editor</w:t>
      </w:r>
      <w:r w:rsidRPr="00FE09A7">
        <w:rPr>
          <w:lang w:val="en-US"/>
        </w:rPr>
        <w:t>. (n.d.). https://www.w3schools.com/cssref/tryit.php?filename=trycss3_animation</w:t>
      </w:r>
    </w:p>
    <w:p w14:paraId="012767C7" w14:textId="77777777" w:rsidR="00FE09A7" w:rsidRPr="00FE09A7" w:rsidRDefault="00FE09A7" w:rsidP="00FE09A7">
      <w:pPr>
        <w:pStyle w:val="NormalWeb"/>
        <w:spacing w:before="0" w:beforeAutospacing="0" w:after="0" w:afterAutospacing="0" w:line="480" w:lineRule="auto"/>
        <w:ind w:left="720" w:hanging="720"/>
        <w:rPr>
          <w:lang w:val="en-US"/>
        </w:rPr>
      </w:pPr>
      <w:r w:rsidRPr="00FE09A7">
        <w:rPr>
          <w:i/>
          <w:iCs/>
          <w:lang w:val="en-US"/>
        </w:rPr>
        <w:t>Software Quotes</w:t>
      </w:r>
      <w:r w:rsidRPr="00FE09A7">
        <w:rPr>
          <w:lang w:val="en-US"/>
        </w:rPr>
        <w:t xml:space="preserve">. (n.d.). </w:t>
      </w:r>
      <w:proofErr w:type="spellStart"/>
      <w:r w:rsidRPr="00FE09A7">
        <w:rPr>
          <w:lang w:val="en-US"/>
        </w:rPr>
        <w:t>BrainyQuote</w:t>
      </w:r>
      <w:proofErr w:type="spellEnd"/>
      <w:r w:rsidRPr="00FE09A7">
        <w:rPr>
          <w:lang w:val="en-US"/>
        </w:rPr>
        <w:t>. https://www.brainyquote.com/topics/software-quotes</w:t>
      </w:r>
    </w:p>
    <w:p w14:paraId="2DB51AFF" w14:textId="77777777" w:rsidR="00FE09A7" w:rsidRPr="00FE09A7" w:rsidRDefault="00FE09A7" w:rsidP="00FE09A7">
      <w:pPr>
        <w:pStyle w:val="NormalWeb"/>
        <w:spacing w:before="0" w:beforeAutospacing="0" w:after="0" w:afterAutospacing="0" w:line="276" w:lineRule="auto"/>
        <w:ind w:left="720" w:hanging="720"/>
        <w:rPr>
          <w:lang w:val="en-US"/>
        </w:rPr>
      </w:pPr>
      <w:r w:rsidRPr="00FE09A7">
        <w:rPr>
          <w:lang w:val="en-US"/>
        </w:rPr>
        <w:t xml:space="preserve">Contributors, M. O. J. T. a. B. (n.d.). </w:t>
      </w:r>
      <w:r w:rsidRPr="00FE09A7">
        <w:rPr>
          <w:i/>
          <w:iCs/>
          <w:lang w:val="en-US"/>
        </w:rPr>
        <w:t>Carousel</w:t>
      </w:r>
      <w:r w:rsidRPr="00FE09A7">
        <w:rPr>
          <w:lang w:val="en-US"/>
        </w:rPr>
        <w:t>. https://getbootstrap.com/docs/5.0/components/carousel/</w:t>
      </w:r>
    </w:p>
    <w:p w14:paraId="303B9A38" w14:textId="53EA92D6" w:rsidR="00FE09A7" w:rsidRPr="00FE09A7" w:rsidRDefault="00FE09A7" w:rsidP="00FE09A7">
      <w:pPr>
        <w:pStyle w:val="NormalWeb"/>
        <w:spacing w:before="0" w:beforeAutospacing="0" w:after="0" w:afterAutospacing="0" w:line="276" w:lineRule="auto"/>
        <w:ind w:left="720" w:hanging="720"/>
      </w:pPr>
      <w:r w:rsidRPr="00FE09A7">
        <w:rPr>
          <w:lang w:val="en-US"/>
        </w:rPr>
        <w:t xml:space="preserve">Contributors, M. O. J. T. a. B. (n.d.-b). </w:t>
      </w:r>
      <w:proofErr w:type="spellStart"/>
      <w:r w:rsidRPr="00FE09A7">
        <w:rPr>
          <w:i/>
          <w:iCs/>
        </w:rPr>
        <w:t>Jumbotron</w:t>
      </w:r>
      <w:proofErr w:type="spellEnd"/>
      <w:r w:rsidRPr="00FE09A7">
        <w:t>. https://getbootstrap.com/docs/4.5/components/jumbotron/</w:t>
      </w:r>
    </w:p>
    <w:p w14:paraId="4D57503B" w14:textId="77777777" w:rsidR="00FE09A7" w:rsidRPr="00FE09A7" w:rsidRDefault="00FE09A7" w:rsidP="00FE09A7">
      <w:pPr>
        <w:pStyle w:val="NormalWeb"/>
        <w:spacing w:before="0" w:beforeAutospacing="0" w:after="0" w:afterAutospacing="0" w:line="360" w:lineRule="auto"/>
        <w:ind w:left="720" w:hanging="720"/>
        <w:rPr>
          <w:lang w:val="en-US"/>
        </w:rPr>
      </w:pPr>
      <w:r>
        <w:rPr>
          <w:i/>
          <w:iCs/>
        </w:rPr>
        <w:t>Transiciones de CSS - CSS | MDN</w:t>
      </w:r>
      <w:r>
        <w:t xml:space="preserve">. </w:t>
      </w:r>
      <w:r w:rsidRPr="00FE09A7">
        <w:rPr>
          <w:lang w:val="en-US"/>
        </w:rPr>
        <w:t>(2023, March 7). https://developer.mozilla.org/es/docs/Web/CSS/CSS_Transitions/Using_CSS_transitions</w:t>
      </w:r>
    </w:p>
    <w:p w14:paraId="3492888B" w14:textId="77777777" w:rsidR="00FE09A7" w:rsidRPr="00FE09A7" w:rsidRDefault="00FE09A7" w:rsidP="00FE09A7">
      <w:pPr>
        <w:pStyle w:val="NormalWeb"/>
        <w:spacing w:before="0" w:beforeAutospacing="0" w:after="0" w:afterAutospacing="0" w:line="276" w:lineRule="auto"/>
        <w:ind w:left="720" w:hanging="720"/>
        <w:rPr>
          <w:lang w:val="en-US"/>
        </w:rPr>
      </w:pPr>
    </w:p>
    <w:p w14:paraId="1D5BC212" w14:textId="77777777" w:rsidR="00FE09A7" w:rsidRPr="00FE09A7" w:rsidRDefault="00FE09A7" w:rsidP="00FE09A7">
      <w:pPr>
        <w:pStyle w:val="NormalWeb"/>
        <w:spacing w:before="0" w:beforeAutospacing="0" w:after="0" w:afterAutospacing="0" w:line="480" w:lineRule="auto"/>
        <w:rPr>
          <w:lang w:val="en-US"/>
        </w:rPr>
      </w:pPr>
    </w:p>
    <w:sectPr w:rsidR="00FE09A7" w:rsidRPr="00FE09A7" w:rsidSect="000821D9">
      <w:headerReference w:type="default" r:id="rId31"/>
      <w:footerReference w:type="default" r:id="rId32"/>
      <w:footerReference w:type="first" r:id="rId33"/>
      <w:pgSz w:w="11906" w:h="16838" w:code="9"/>
      <w:pgMar w:top="720" w:right="1152" w:bottom="720" w:left="1152" w:header="0" w:footer="0" w:gutter="0"/>
      <w:pgNumType w:start="1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421E33" w14:textId="77777777" w:rsidR="00DD56C0" w:rsidRDefault="00DD56C0" w:rsidP="004B7E44">
      <w:r>
        <w:separator/>
      </w:r>
    </w:p>
  </w:endnote>
  <w:endnote w:type="continuationSeparator" w:id="0">
    <w:p w14:paraId="0F1D8336" w14:textId="77777777" w:rsidR="00DD56C0" w:rsidRDefault="00DD56C0" w:rsidP="004B7E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Franklin Gothic Book">
    <w:altName w:val="Calibri"/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2258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000" w:firstRow="0" w:lastRow="0" w:firstColumn="0" w:lastColumn="0" w:noHBand="0" w:noVBand="0"/>
    </w:tblPr>
    <w:tblGrid>
      <w:gridCol w:w="12258"/>
    </w:tblGrid>
    <w:tr w:rsidR="004B7E44" w14:paraId="6794DC8A" w14:textId="77777777" w:rsidTr="004B7E44">
      <w:trPr>
        <w:trHeight w:val="730"/>
        <w:jc w:val="center"/>
      </w:trPr>
      <w:tc>
        <w:tcPr>
          <w:tcW w:w="12258" w:type="dxa"/>
          <w:tcBorders>
            <w:top w:val="nil"/>
            <w:left w:val="nil"/>
            <w:bottom w:val="nil"/>
            <w:right w:val="nil"/>
          </w:tcBorders>
          <w:shd w:val="clear" w:color="auto" w:fill="161718" w:themeFill="text1"/>
          <w:vAlign w:val="center"/>
        </w:tcPr>
        <w:p w14:paraId="7046CF8A" w14:textId="3A01795D" w:rsidR="004B7E44" w:rsidRDefault="004B7E44" w:rsidP="004B7E44">
          <w:pPr>
            <w:pStyle w:val="Piedepgina"/>
          </w:pPr>
          <w:r>
            <w:rPr>
              <w:lang w:bidi="es-ES"/>
            </w:rPr>
            <w:t>www.</w:t>
          </w:r>
          <w:r w:rsidR="00FE09A7">
            <w:rPr>
              <w:lang w:bidi="es-ES"/>
            </w:rPr>
            <w:t>optimustec</w:t>
          </w:r>
          <w:r>
            <w:rPr>
              <w:lang w:bidi="es-ES"/>
            </w:rPr>
            <w:t xml:space="preserve">.com </w:t>
          </w:r>
        </w:p>
      </w:tc>
    </w:tr>
  </w:tbl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2619101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FA85E44" w14:textId="77777777" w:rsidR="005A718F" w:rsidRDefault="005A718F" w:rsidP="004B7E44">
        <w:pPr>
          <w:pStyle w:val="Piedepgina"/>
        </w:pPr>
        <w:r>
          <w:rPr>
            <w:lang w:bidi="es-ES"/>
          </w:rPr>
          <w:fldChar w:fldCharType="begin"/>
        </w:r>
        <w:r>
          <w:rPr>
            <w:lang w:bidi="es-ES"/>
          </w:rPr>
          <w:instrText xml:space="preserve"> PAGE   \* MERGEFORMAT </w:instrText>
        </w:r>
        <w:r>
          <w:rPr>
            <w:lang w:bidi="es-ES"/>
          </w:rPr>
          <w:fldChar w:fldCharType="separate"/>
        </w:r>
        <w:r w:rsidR="009120E9">
          <w:rPr>
            <w:noProof/>
            <w:lang w:bidi="es-ES"/>
          </w:rPr>
          <w:t>1</w:t>
        </w:r>
        <w:r>
          <w:rPr>
            <w:noProof/>
            <w:lang w:bidi="es-ES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71537C" w14:textId="77777777" w:rsidR="00DD56C0" w:rsidRDefault="00DD56C0" w:rsidP="004B7E44">
      <w:r>
        <w:separator/>
      </w:r>
    </w:p>
  </w:footnote>
  <w:footnote w:type="continuationSeparator" w:id="0">
    <w:p w14:paraId="1706B8F3" w14:textId="77777777" w:rsidR="00DD56C0" w:rsidRDefault="00DD56C0" w:rsidP="004B7E4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2210" w:type="dxa"/>
      <w:tblInd w:w="-1137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12210"/>
    </w:tblGrid>
    <w:tr w:rsidR="004B7E44" w14:paraId="77AAF174" w14:textId="77777777" w:rsidTr="004B7E44">
      <w:trPr>
        <w:trHeight w:val="1318"/>
      </w:trPr>
      <w:tc>
        <w:tcPr>
          <w:tcW w:w="12210" w:type="dxa"/>
          <w:tcBorders>
            <w:top w:val="nil"/>
            <w:left w:val="nil"/>
            <w:bottom w:val="nil"/>
            <w:right w:val="nil"/>
          </w:tcBorders>
        </w:tcPr>
        <w:p w14:paraId="6DCD4A5E" w14:textId="77777777" w:rsidR="004B7E44" w:rsidRDefault="004B7E44" w:rsidP="004B7E44">
          <w:pPr>
            <w:pStyle w:val="Encabezado"/>
          </w:pPr>
          <w:r>
            <w:rPr>
              <w:noProof/>
              <w:lang w:bidi="es-ES"/>
            </w:rPr>
            <mc:AlternateContent>
              <mc:Choice Requires="wps">
                <w:drawing>
                  <wp:inline distT="0" distB="0" distL="0" distR="0" wp14:anchorId="032FD6FC" wp14:editId="3A6A5C67">
                    <wp:extent cx="1352282" cy="592428"/>
                    <wp:effectExtent l="0" t="0" r="635" b="0"/>
                    <wp:docPr id="11" name="Rectángulo 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352282" cy="592428"/>
                            </a:xfrm>
                            <a:prstGeom prst="rect">
                              <a:avLst/>
                            </a:prstGeom>
                            <a:solidFill>
                              <a:srgbClr val="0070C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9048177" w14:textId="77777777" w:rsidR="004B7E44" w:rsidRPr="004B7E44" w:rsidRDefault="004B7E44" w:rsidP="004B7E44">
                                <w:pPr>
                                  <w:jc w:val="center"/>
                                  <w:rPr>
                                    <w:b/>
                                  </w:rPr>
                                </w:pPr>
                                <w:r w:rsidRPr="004B7E44">
                                  <w:rPr>
                                    <w:b/>
                                    <w:lang w:bidi="es-ES"/>
                                  </w:rPr>
                                  <w:fldChar w:fldCharType="begin"/>
                                </w:r>
                                <w:r w:rsidRPr="004B7E44">
                                  <w:rPr>
                                    <w:b/>
                                    <w:lang w:bidi="es-ES"/>
                                  </w:rPr>
                                  <w:instrText xml:space="preserve"> PAGE  \* Arabic  \* MERGEFORMAT </w:instrText>
                                </w:r>
                                <w:r w:rsidRPr="004B7E44">
                                  <w:rPr>
                                    <w:b/>
                                    <w:lang w:bidi="es-ES"/>
                                  </w:rPr>
                                  <w:fldChar w:fldCharType="separate"/>
                                </w:r>
                                <w:r w:rsidR="009120E9">
                                  <w:rPr>
                                    <w:b/>
                                    <w:noProof/>
                                    <w:lang w:bidi="es-ES"/>
                                  </w:rPr>
                                  <w:t>2</w:t>
                                </w:r>
                                <w:r w:rsidRPr="004B7E44">
                                  <w:rPr>
                                    <w:b/>
                                    <w:lang w:bidi="es-ES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rect w14:anchorId="032FD6FC" id="Rectángulo 11" o:spid="_x0000_s1030" style="width:106.5pt;height:4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" fillcolor="#0070c0" stroked="f" strokeweight="2pt">
                    <v:textbox>
                      <w:txbxContent>
                        <w:p w14:paraId="29048177" w14:textId="77777777" w:rsidR="004B7E44" w:rsidRPr="004B7E44" w:rsidRDefault="004B7E44" w:rsidP="004B7E44">
                          <w:pPr>
                            <w:jc w:val="center"/>
                            <w:rPr>
                              <w:b/>
                            </w:rPr>
                          </w:pPr>
                          <w:r w:rsidRPr="004B7E44">
                            <w:rPr>
                              <w:b/>
                              <w:lang w:bidi="es-ES"/>
                            </w:rPr>
                            <w:fldChar w:fldCharType="begin"/>
                          </w:r>
                          <w:r w:rsidRPr="004B7E44">
                            <w:rPr>
                              <w:b/>
                              <w:lang w:bidi="es-ES"/>
                            </w:rPr>
                            <w:instrText xml:space="preserve"> PAGE  \* Arabic  \* MERGEFORMAT </w:instrText>
                          </w:r>
                          <w:r w:rsidRPr="004B7E44">
                            <w:rPr>
                              <w:b/>
                              <w:lang w:bidi="es-ES"/>
                            </w:rPr>
                            <w:fldChar w:fldCharType="separate"/>
                          </w:r>
                          <w:r w:rsidR="009120E9">
                            <w:rPr>
                              <w:b/>
                              <w:noProof/>
                              <w:lang w:bidi="es-ES"/>
                            </w:rPr>
                            <w:t>2</w:t>
                          </w:r>
                          <w:r w:rsidRPr="004B7E44">
                            <w:rPr>
                              <w:b/>
                              <w:lang w:bidi="es-ES"/>
                            </w:rPr>
                            <w:fldChar w:fldCharType="end"/>
                          </w:r>
                        </w:p>
                      </w:txbxContent>
                    </v:textbox>
                    <w10:anchorlock/>
                  </v:rect>
                </w:pict>
              </mc:Fallback>
            </mc:AlternateContent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645A0"/>
    <w:multiLevelType w:val="hybridMultilevel"/>
    <w:tmpl w:val="5A0CE3C4"/>
    <w:lvl w:ilvl="0" w:tplc="1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C763A22"/>
    <w:multiLevelType w:val="hybridMultilevel"/>
    <w:tmpl w:val="B8C879E6"/>
    <w:lvl w:ilvl="0" w:tplc="1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DC62563"/>
    <w:multiLevelType w:val="hybridMultilevel"/>
    <w:tmpl w:val="249CC420"/>
    <w:lvl w:ilvl="0" w:tplc="14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1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71E362D4"/>
    <w:multiLevelType w:val="hybridMultilevel"/>
    <w:tmpl w:val="68E206AA"/>
    <w:lvl w:ilvl="0" w:tplc="1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834691331">
    <w:abstractNumId w:val="0"/>
  </w:num>
  <w:num w:numId="2" w16cid:durableId="2138914964">
    <w:abstractNumId w:val="1"/>
  </w:num>
  <w:num w:numId="3" w16cid:durableId="1344164221">
    <w:abstractNumId w:val="2"/>
  </w:num>
  <w:num w:numId="4" w16cid:durableId="48598015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attachedTemplate r:id="rId1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4020"/>
    <w:rsid w:val="00034A98"/>
    <w:rsid w:val="000821D9"/>
    <w:rsid w:val="001E30E2"/>
    <w:rsid w:val="00293B83"/>
    <w:rsid w:val="003169D6"/>
    <w:rsid w:val="00444DB7"/>
    <w:rsid w:val="00456C7C"/>
    <w:rsid w:val="004B7E44"/>
    <w:rsid w:val="004D5252"/>
    <w:rsid w:val="004F2B86"/>
    <w:rsid w:val="004F4EE8"/>
    <w:rsid w:val="005A718F"/>
    <w:rsid w:val="00673A3C"/>
    <w:rsid w:val="006A3CE7"/>
    <w:rsid w:val="00711837"/>
    <w:rsid w:val="007516CF"/>
    <w:rsid w:val="0076193B"/>
    <w:rsid w:val="007704B6"/>
    <w:rsid w:val="007F21B7"/>
    <w:rsid w:val="008B33BC"/>
    <w:rsid w:val="009050E6"/>
    <w:rsid w:val="009120E9"/>
    <w:rsid w:val="00944020"/>
    <w:rsid w:val="00945900"/>
    <w:rsid w:val="009A1D26"/>
    <w:rsid w:val="009C396C"/>
    <w:rsid w:val="009E095A"/>
    <w:rsid w:val="00A14503"/>
    <w:rsid w:val="00B572B4"/>
    <w:rsid w:val="00C10884"/>
    <w:rsid w:val="00CD2902"/>
    <w:rsid w:val="00CD693D"/>
    <w:rsid w:val="00D11943"/>
    <w:rsid w:val="00D23EE1"/>
    <w:rsid w:val="00D7562D"/>
    <w:rsid w:val="00DB26A7"/>
    <w:rsid w:val="00DD56C0"/>
    <w:rsid w:val="00E76CAD"/>
    <w:rsid w:val="00E94B5F"/>
    <w:rsid w:val="00F9110C"/>
    <w:rsid w:val="00FE09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BAA87D7"/>
  <w15:chartTrackingRefBased/>
  <w15:docId w15:val="{1DA06177-E7E6-48FA-8111-808A32CFB4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18"/>
        <w:szCs w:val="18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2" w:qFormat="1"/>
    <w:lsdException w:name="heading 2" w:semiHidden="1" w:uiPriority="2" w:unhideWhenUsed="1" w:qFormat="1"/>
    <w:lsdException w:name="heading 3" w:semiHidden="1" w:uiPriority="2" w:unhideWhenUsed="1" w:qFormat="1"/>
    <w:lsdException w:name="heading 4" w:semiHidden="1" w:uiPriority="2" w:unhideWhenUsed="1" w:qFormat="1"/>
    <w:lsdException w:name="heading 5" w:semiHidden="1" w:uiPriority="2" w:unhideWhenUsed="1" w:qFormat="1"/>
    <w:lsdException w:name="heading 6" w:semiHidden="1" w:uiPriority="2" w:unhideWhenUsed="1" w:qFormat="1"/>
    <w:lsdException w:name="heading 7" w:semiHidden="1" w:uiPriority="2" w:unhideWhenUsed="1" w:qFormat="1"/>
    <w:lsdException w:name="heading 8" w:semiHidden="1" w:uiPriority="2" w:unhideWhenUsed="1" w:qFormat="1"/>
    <w:lsdException w:name="heading 9" w:semiHidden="1" w:uiPriority="2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4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7E44"/>
    <w:pPr>
      <w:spacing w:after="0"/>
    </w:pPr>
    <w:rPr>
      <w:rFonts w:eastAsiaTheme="minorEastAsia"/>
      <w:color w:val="FFFFFF" w:themeColor="background1"/>
      <w:sz w:val="28"/>
      <w:szCs w:val="22"/>
    </w:rPr>
  </w:style>
  <w:style w:type="paragraph" w:styleId="Ttulo1">
    <w:name w:val="heading 1"/>
    <w:basedOn w:val="Normal"/>
    <w:link w:val="Ttulo1Car"/>
    <w:uiPriority w:val="2"/>
    <w:qFormat/>
    <w:rsid w:val="004B7E44"/>
    <w:pPr>
      <w:keepNext/>
      <w:outlineLvl w:val="0"/>
    </w:pPr>
    <w:rPr>
      <w:rFonts w:asciiTheme="majorHAnsi" w:eastAsia="Times New Roman" w:hAnsiTheme="majorHAnsi" w:cs="Times New Roman"/>
      <w:b/>
      <w:sz w:val="48"/>
      <w:szCs w:val="24"/>
    </w:rPr>
  </w:style>
  <w:style w:type="paragraph" w:styleId="Ttulo2">
    <w:name w:val="heading 2"/>
    <w:basedOn w:val="Normal"/>
    <w:link w:val="Ttulo2Car"/>
    <w:uiPriority w:val="2"/>
    <w:unhideWhenUsed/>
    <w:qFormat/>
    <w:rsid w:val="004B7E44"/>
    <w:pPr>
      <w:keepNext/>
      <w:spacing w:line="240" w:lineRule="auto"/>
      <w:outlineLvl w:val="1"/>
    </w:pPr>
    <w:rPr>
      <w:rFonts w:asciiTheme="majorHAnsi" w:eastAsia="Times New Roman" w:hAnsiTheme="majorHAnsi" w:cs="Times New Roman"/>
      <w:b/>
      <w:color w:val="auto"/>
      <w:sz w:val="52"/>
    </w:rPr>
  </w:style>
  <w:style w:type="paragraph" w:styleId="Ttulo3">
    <w:name w:val="heading 3"/>
    <w:basedOn w:val="Normal"/>
    <w:link w:val="Ttulo3Car"/>
    <w:uiPriority w:val="2"/>
    <w:unhideWhenUsed/>
    <w:qFormat/>
    <w:rsid w:val="004B7E44"/>
    <w:pPr>
      <w:spacing w:line="240" w:lineRule="auto"/>
      <w:outlineLvl w:val="2"/>
    </w:pPr>
    <w:rPr>
      <w:rFonts w:asciiTheme="majorHAnsi" w:eastAsia="Times New Roman" w:hAnsiTheme="majorHAnsi" w:cs="Times New Roman"/>
      <w:i/>
      <w:color w:val="auto"/>
      <w:sz w:val="24"/>
    </w:rPr>
  </w:style>
  <w:style w:type="paragraph" w:styleId="Ttulo4">
    <w:name w:val="heading 4"/>
    <w:basedOn w:val="Normal"/>
    <w:link w:val="Ttulo4Car"/>
    <w:uiPriority w:val="2"/>
    <w:unhideWhenUsed/>
    <w:qFormat/>
    <w:rsid w:val="004B7E44"/>
    <w:pPr>
      <w:keepNext/>
      <w:keepLines/>
      <w:spacing w:before="240" w:after="40" w:line="240" w:lineRule="auto"/>
      <w:outlineLvl w:val="3"/>
    </w:pPr>
    <w:rPr>
      <w:rFonts w:eastAsia="Times New Roman" w:cs="Times New Roman"/>
      <w:b/>
      <w:caps/>
      <w:color w:val="161718" w:themeColor="text1"/>
      <w:spacing w:val="20"/>
      <w:kern w:val="28"/>
      <w:sz w:val="24"/>
    </w:rPr>
  </w:style>
  <w:style w:type="paragraph" w:styleId="Ttulo5">
    <w:name w:val="heading 5"/>
    <w:basedOn w:val="Normal"/>
    <w:next w:val="Normal"/>
    <w:link w:val="Ttulo5Car"/>
    <w:uiPriority w:val="2"/>
    <w:semiHidden/>
    <w:unhideWhenUsed/>
    <w:qFormat/>
    <w:rsid w:val="005A718F"/>
    <w:pPr>
      <w:keepNext/>
      <w:keepLines/>
      <w:spacing w:line="240" w:lineRule="atLeast"/>
      <w:ind w:left="1440"/>
      <w:outlineLvl w:val="4"/>
    </w:pPr>
    <w:rPr>
      <w:rFonts w:eastAsia="Times New Roman" w:cs="Times New Roman"/>
      <w:spacing w:val="-4"/>
      <w:kern w:val="2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2"/>
    <w:rsid w:val="004B7E44"/>
    <w:rPr>
      <w:rFonts w:asciiTheme="majorHAnsi" w:eastAsia="Times New Roman" w:hAnsiTheme="majorHAnsi" w:cs="Times New Roman"/>
      <w:b/>
      <w:color w:val="FFFFFF" w:themeColor="background1"/>
      <w:sz w:val="48"/>
      <w:szCs w:val="24"/>
    </w:rPr>
  </w:style>
  <w:style w:type="paragraph" w:styleId="Ttulo">
    <w:name w:val="Title"/>
    <w:basedOn w:val="Normal"/>
    <w:link w:val="TtuloCar"/>
    <w:uiPriority w:val="1"/>
    <w:qFormat/>
    <w:rsid w:val="009A1D26"/>
    <w:pPr>
      <w:spacing w:line="240" w:lineRule="auto"/>
      <w:contextualSpacing/>
    </w:pPr>
    <w:rPr>
      <w:rFonts w:asciiTheme="majorHAnsi" w:eastAsia="Times New Roman" w:hAnsiTheme="majorHAnsi" w:cs="Times New Roman"/>
      <w:b/>
      <w:caps/>
      <w:sz w:val="96"/>
      <w:szCs w:val="40"/>
    </w:rPr>
  </w:style>
  <w:style w:type="character" w:customStyle="1" w:styleId="TtuloCar">
    <w:name w:val="Título Car"/>
    <w:basedOn w:val="Fuentedeprrafopredeter"/>
    <w:link w:val="Ttulo"/>
    <w:uiPriority w:val="1"/>
    <w:rsid w:val="009A1D26"/>
    <w:rPr>
      <w:rFonts w:asciiTheme="majorHAnsi" w:eastAsia="Times New Roman" w:hAnsiTheme="majorHAnsi" w:cs="Times New Roman"/>
      <w:b/>
      <w:caps/>
      <w:color w:val="FFFFFF" w:themeColor="background1"/>
      <w:sz w:val="96"/>
      <w:szCs w:val="40"/>
    </w:rPr>
  </w:style>
  <w:style w:type="paragraph" w:styleId="Subttulo">
    <w:name w:val="Subtitle"/>
    <w:basedOn w:val="Normal"/>
    <w:link w:val="SubttuloCar"/>
    <w:uiPriority w:val="4"/>
    <w:qFormat/>
    <w:rsid w:val="004B7E44"/>
    <w:pPr>
      <w:contextualSpacing/>
    </w:pPr>
    <w:rPr>
      <w:rFonts w:eastAsia="Times New Roman" w:cs="Times New Roman"/>
      <w:b/>
      <w:sz w:val="72"/>
    </w:rPr>
  </w:style>
  <w:style w:type="character" w:customStyle="1" w:styleId="SubttuloCar">
    <w:name w:val="Subtítulo Car"/>
    <w:basedOn w:val="Fuentedeprrafopredeter"/>
    <w:link w:val="Subttulo"/>
    <w:uiPriority w:val="4"/>
    <w:rsid w:val="004B7E44"/>
    <w:rPr>
      <w:rFonts w:eastAsia="Times New Roman" w:cs="Times New Roman"/>
      <w:color w:val="FFFFFF" w:themeColor="background1"/>
      <w:sz w:val="72"/>
      <w:szCs w:val="22"/>
    </w:rPr>
  </w:style>
  <w:style w:type="paragraph" w:styleId="Sinespaciado">
    <w:name w:val="No Spacing"/>
    <w:uiPriority w:val="1"/>
    <w:unhideWhenUsed/>
    <w:qFormat/>
    <w:rsid w:val="005A718F"/>
    <w:pPr>
      <w:spacing w:after="0"/>
    </w:pPr>
    <w:rPr>
      <w:rFonts w:eastAsia="Times New Roman" w:cs="Times New Roman"/>
      <w:spacing w:val="10"/>
    </w:rPr>
  </w:style>
  <w:style w:type="character" w:customStyle="1" w:styleId="Ttulo2Car">
    <w:name w:val="Título 2 Car"/>
    <w:basedOn w:val="Fuentedeprrafopredeter"/>
    <w:link w:val="Ttulo2"/>
    <w:uiPriority w:val="2"/>
    <w:rsid w:val="004B7E44"/>
    <w:rPr>
      <w:rFonts w:asciiTheme="majorHAnsi" w:eastAsia="Times New Roman" w:hAnsiTheme="majorHAnsi" w:cs="Times New Roman"/>
      <w:b/>
      <w:sz w:val="52"/>
      <w:szCs w:val="22"/>
    </w:rPr>
  </w:style>
  <w:style w:type="character" w:customStyle="1" w:styleId="Ttulo3Car">
    <w:name w:val="Título 3 Car"/>
    <w:basedOn w:val="Fuentedeprrafopredeter"/>
    <w:link w:val="Ttulo3"/>
    <w:uiPriority w:val="2"/>
    <w:rsid w:val="004B7E44"/>
    <w:rPr>
      <w:rFonts w:asciiTheme="majorHAnsi" w:eastAsia="Times New Roman" w:hAnsiTheme="majorHAnsi" w:cs="Times New Roman"/>
      <w:i/>
      <w:sz w:val="24"/>
      <w:szCs w:val="22"/>
    </w:rPr>
  </w:style>
  <w:style w:type="character" w:customStyle="1" w:styleId="Ttulo4Car">
    <w:name w:val="Título 4 Car"/>
    <w:basedOn w:val="Fuentedeprrafopredeter"/>
    <w:link w:val="Ttulo4"/>
    <w:uiPriority w:val="2"/>
    <w:rsid w:val="004B7E44"/>
    <w:rPr>
      <w:rFonts w:eastAsia="Times New Roman" w:cs="Times New Roman"/>
      <w:b/>
      <w:caps/>
      <w:color w:val="161718" w:themeColor="text1"/>
      <w:spacing w:val="20"/>
      <w:kern w:val="28"/>
      <w:sz w:val="24"/>
      <w:szCs w:val="22"/>
    </w:rPr>
  </w:style>
  <w:style w:type="paragraph" w:customStyle="1" w:styleId="Captulo">
    <w:name w:val="Capítulo"/>
    <w:basedOn w:val="Normal"/>
    <w:uiPriority w:val="5"/>
    <w:unhideWhenUsed/>
    <w:qFormat/>
    <w:rsid w:val="00E76CAD"/>
    <w:pPr>
      <w:spacing w:before="20"/>
    </w:pPr>
    <w:rPr>
      <w:rFonts w:asciiTheme="majorHAnsi" w:eastAsia="Times New Roman" w:hAnsiTheme="majorHAnsi" w:cs="Times New Roman"/>
      <w:caps/>
      <w:color w:val="63676C" w:themeColor="text1" w:themeTint="A6"/>
      <w:szCs w:val="17"/>
    </w:rPr>
  </w:style>
  <w:style w:type="character" w:customStyle="1" w:styleId="Ttulo5Car">
    <w:name w:val="Título 5 Car"/>
    <w:basedOn w:val="Fuentedeprrafopredeter"/>
    <w:link w:val="Ttulo5"/>
    <w:uiPriority w:val="2"/>
    <w:semiHidden/>
    <w:rsid w:val="005A718F"/>
    <w:rPr>
      <w:rFonts w:eastAsia="Times New Roman" w:cs="Times New Roman"/>
      <w:spacing w:val="-4"/>
      <w:kern w:val="28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5A718F"/>
    <w:pPr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A718F"/>
  </w:style>
  <w:style w:type="paragraph" w:styleId="Piedepgina">
    <w:name w:val="footer"/>
    <w:basedOn w:val="Normal"/>
    <w:link w:val="PiedepginaCar"/>
    <w:uiPriority w:val="99"/>
    <w:unhideWhenUsed/>
    <w:rsid w:val="005A718F"/>
    <w:pPr>
      <w:spacing w:line="240" w:lineRule="auto"/>
      <w:jc w:val="center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A718F"/>
  </w:style>
  <w:style w:type="character" w:styleId="Textodelmarcadordeposicin">
    <w:name w:val="Placeholder Text"/>
    <w:basedOn w:val="Fuentedeprrafopredeter"/>
    <w:uiPriority w:val="99"/>
    <w:semiHidden/>
    <w:rsid w:val="00945900"/>
    <w:rPr>
      <w:color w:val="808080"/>
    </w:rPr>
  </w:style>
  <w:style w:type="character" w:styleId="Hipervnculo">
    <w:name w:val="Hyperlink"/>
    <w:basedOn w:val="Fuentedeprrafopredeter"/>
    <w:uiPriority w:val="99"/>
    <w:unhideWhenUsed/>
    <w:rsid w:val="00944020"/>
    <w:rPr>
      <w:color w:val="93C842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44020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7F21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val="es-CR" w:eastAsia="es-CR"/>
    </w:rPr>
  </w:style>
  <w:style w:type="paragraph" w:styleId="Prrafodelista">
    <w:name w:val="List Paragraph"/>
    <w:basedOn w:val="Normal"/>
    <w:uiPriority w:val="34"/>
    <w:unhideWhenUsed/>
    <w:qFormat/>
    <w:rsid w:val="004F4EE8"/>
    <w:pPr>
      <w:ind w:left="720"/>
      <w:contextualSpacing/>
    </w:pPr>
  </w:style>
  <w:style w:type="paragraph" w:styleId="TtuloTDC">
    <w:name w:val="TOC Heading"/>
    <w:basedOn w:val="Ttulo1"/>
    <w:next w:val="Normal"/>
    <w:uiPriority w:val="39"/>
    <w:unhideWhenUsed/>
    <w:qFormat/>
    <w:rsid w:val="00CD693D"/>
    <w:pPr>
      <w:keepLines/>
      <w:spacing w:before="240" w:line="259" w:lineRule="auto"/>
      <w:outlineLvl w:val="9"/>
    </w:pPr>
    <w:rPr>
      <w:rFonts w:eastAsiaTheme="majorEastAsia" w:cstheme="majorBidi"/>
      <w:b w:val="0"/>
      <w:color w:val="7A042E" w:themeColor="accent1" w:themeShade="BF"/>
      <w:sz w:val="32"/>
      <w:szCs w:val="32"/>
      <w:lang w:val="es-CR" w:eastAsia="es-CR"/>
    </w:rPr>
  </w:style>
  <w:style w:type="paragraph" w:styleId="TDC2">
    <w:name w:val="toc 2"/>
    <w:basedOn w:val="Normal"/>
    <w:next w:val="Normal"/>
    <w:autoRedefine/>
    <w:uiPriority w:val="39"/>
    <w:unhideWhenUsed/>
    <w:rsid w:val="00CD693D"/>
    <w:pPr>
      <w:spacing w:after="100" w:line="259" w:lineRule="auto"/>
      <w:ind w:left="220"/>
    </w:pPr>
    <w:rPr>
      <w:rFonts w:cs="Times New Roman"/>
      <w:color w:val="auto"/>
      <w:sz w:val="22"/>
      <w:lang w:val="es-CR" w:eastAsia="es-CR"/>
    </w:rPr>
  </w:style>
  <w:style w:type="paragraph" w:styleId="TDC1">
    <w:name w:val="toc 1"/>
    <w:basedOn w:val="Normal"/>
    <w:next w:val="Normal"/>
    <w:autoRedefine/>
    <w:uiPriority w:val="39"/>
    <w:unhideWhenUsed/>
    <w:rsid w:val="00CD693D"/>
    <w:pPr>
      <w:spacing w:after="100" w:line="259" w:lineRule="auto"/>
    </w:pPr>
    <w:rPr>
      <w:rFonts w:cs="Times New Roman"/>
      <w:color w:val="auto"/>
      <w:sz w:val="22"/>
      <w:lang w:val="es-CR" w:eastAsia="es-CR"/>
    </w:rPr>
  </w:style>
  <w:style w:type="paragraph" w:styleId="TDC3">
    <w:name w:val="toc 3"/>
    <w:basedOn w:val="Normal"/>
    <w:next w:val="Normal"/>
    <w:autoRedefine/>
    <w:uiPriority w:val="39"/>
    <w:unhideWhenUsed/>
    <w:rsid w:val="00CD693D"/>
    <w:pPr>
      <w:spacing w:after="100" w:line="259" w:lineRule="auto"/>
      <w:ind w:left="440"/>
    </w:pPr>
    <w:rPr>
      <w:rFonts w:cs="Times New Roman"/>
      <w:color w:val="auto"/>
      <w:sz w:val="22"/>
      <w:lang w:val="es-CR" w:eastAsia="es-C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43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70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59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2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67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7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0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0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1.wdp"/><Relationship Id="rId24" Type="http://schemas.openxmlformats.org/officeDocument/2006/relationships/image" Target="media/image16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glossaryDocument" Target="glossary/document.xml"/><Relationship Id="rId8" Type="http://schemas.openxmlformats.org/officeDocument/2006/relationships/image" Target="media/image1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aury\AppData\Local\Microsoft\Office\16.0\DTS\es-ES%7b6861B81F-F0DB-4DCB-9237-C8061E9695E1%7d\%7b215DF5FA-F064-42A9-960B-EA6DBDA468B9%7dtf16392796_win3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C2827214008476AB7098CB338DAFC8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ADB05B2-CDB9-486A-B01B-6ABAF9654297}"/>
      </w:docPartPr>
      <w:docPartBody>
        <w:p w:rsidR="00000000" w:rsidRDefault="0089420D" w:rsidP="0089420D">
          <w:pPr>
            <w:pStyle w:val="EC2827214008476AB7098CB338DAFC86"/>
          </w:pPr>
          <w:r w:rsidRPr="004B7E44">
            <w:rPr>
              <w:lang w:bidi="es-ES"/>
            </w:rPr>
            <w:t>Nombre de la compañía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Franklin Gothic Book">
    <w:altName w:val="Calibri"/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37E4"/>
    <w:rsid w:val="0014195A"/>
    <w:rsid w:val="007B37E4"/>
    <w:rsid w:val="0089420D"/>
    <w:rsid w:val="00F710D8"/>
    <w:rsid w:val="00FB73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CR" w:eastAsia="es-C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0263D1D260824483A573AEB5112BBA6A">
    <w:name w:val="0263D1D260824483A573AEB5112BBA6A"/>
  </w:style>
  <w:style w:type="paragraph" w:customStyle="1" w:styleId="398FDB092420461D84A32774CB45131F">
    <w:name w:val="398FDB092420461D84A32774CB45131F"/>
  </w:style>
  <w:style w:type="paragraph" w:customStyle="1" w:styleId="9036C146E5714A359CBC9784AD0FFB24">
    <w:name w:val="9036C146E5714A359CBC9784AD0FFB24"/>
  </w:style>
  <w:style w:type="paragraph" w:customStyle="1" w:styleId="A998816D2DF04CD0B0C80A024DA31655">
    <w:name w:val="A998816D2DF04CD0B0C80A024DA31655"/>
  </w:style>
  <w:style w:type="paragraph" w:customStyle="1" w:styleId="FDE6E09BC1ED46C7892B8BB6BF33D238">
    <w:name w:val="FDE6E09BC1ED46C7892B8BB6BF33D238"/>
  </w:style>
  <w:style w:type="paragraph" w:customStyle="1" w:styleId="FCE2A14BD76F46A799257DE1C7E17137">
    <w:name w:val="FCE2A14BD76F46A799257DE1C7E17137"/>
  </w:style>
  <w:style w:type="paragraph" w:customStyle="1" w:styleId="D47D1182BDF84AE597D3C54050F0CC69">
    <w:name w:val="D47D1182BDF84AE597D3C54050F0CC69"/>
    <w:rsid w:val="0089420D"/>
  </w:style>
  <w:style w:type="paragraph" w:customStyle="1" w:styleId="84E0051F84FD42BB90687EC18BD1C283">
    <w:name w:val="84E0051F84FD42BB90687EC18BD1C283"/>
    <w:rsid w:val="0089420D"/>
  </w:style>
  <w:style w:type="paragraph" w:customStyle="1" w:styleId="2D95D2A84DCD407EBC88A1B238857130">
    <w:name w:val="2D95D2A84DCD407EBC88A1B238857130"/>
    <w:rsid w:val="0089420D"/>
  </w:style>
  <w:style w:type="paragraph" w:customStyle="1" w:styleId="B9EFD4E3A1E149499A99CE319452107F">
    <w:name w:val="B9EFD4E3A1E149499A99CE319452107F"/>
    <w:rsid w:val="0089420D"/>
  </w:style>
  <w:style w:type="paragraph" w:customStyle="1" w:styleId="00B096C9008747E8AD4B7AE000382116">
    <w:name w:val="00B096C9008747E8AD4B7AE000382116"/>
    <w:rsid w:val="0089420D"/>
  </w:style>
  <w:style w:type="paragraph" w:customStyle="1" w:styleId="EC2827214008476AB7098CB338DAFC86">
    <w:name w:val="EC2827214008476AB7098CB338DAFC86"/>
    <w:rsid w:val="0089420D"/>
  </w:style>
  <w:style w:type="paragraph" w:customStyle="1" w:styleId="A6F48472B4544EBCA4C0BBF3A4DFE1DD">
    <w:name w:val="A6F48472B4544EBCA4C0BBF3A4DFE1DD"/>
    <w:rsid w:val="0089420D"/>
  </w:style>
  <w:style w:type="paragraph" w:customStyle="1" w:styleId="3F2D69DF64C24F43BE5CB06E87495594">
    <w:name w:val="3F2D69DF64C24F43BE5CB06E87495594"/>
    <w:rsid w:val="0089420D"/>
  </w:style>
  <w:style w:type="paragraph" w:customStyle="1" w:styleId="2F32C02D30594EB8962BC53886D2EF38">
    <w:name w:val="2F32C02D30594EB8962BC53886D2EF38"/>
    <w:rsid w:val="0089420D"/>
  </w:style>
  <w:style w:type="paragraph" w:customStyle="1" w:styleId="B31ED49349844BA7A462ABA3FD1E35E4">
    <w:name w:val="B31ED49349844BA7A462ABA3FD1E35E4"/>
    <w:rsid w:val="0089420D"/>
  </w:style>
  <w:style w:type="paragraph" w:customStyle="1" w:styleId="5C7294B6C5C0407AB43779105D9C5EB9">
    <w:name w:val="5C7294B6C5C0407AB43779105D9C5EB9"/>
    <w:rsid w:val="0089420D"/>
  </w:style>
  <w:style w:type="paragraph" w:customStyle="1" w:styleId="A638D81C7BC646E8BD159AF632CCF506">
    <w:name w:val="A638D81C7BC646E8BD159AF632CCF506"/>
    <w:rsid w:val="0089420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heme2">
  <a:themeElements>
    <a:clrScheme name="Custom 51">
      <a:dk1>
        <a:srgbClr val="161718"/>
      </a:dk1>
      <a:lt1>
        <a:srgbClr val="FFFFFF"/>
      </a:lt1>
      <a:dk2>
        <a:srgbClr val="282660"/>
      </a:dk2>
      <a:lt2>
        <a:srgbClr val="E6E7E8"/>
      </a:lt2>
      <a:accent1>
        <a:srgbClr val="A4063E"/>
      </a:accent1>
      <a:accent2>
        <a:srgbClr val="93C842"/>
      </a:accent2>
      <a:accent3>
        <a:srgbClr val="1D7D74"/>
      </a:accent3>
      <a:accent4>
        <a:srgbClr val="B50745"/>
      </a:accent4>
      <a:accent5>
        <a:srgbClr val="93C842"/>
      </a:accent5>
      <a:accent6>
        <a:srgbClr val="A4063E"/>
      </a:accent6>
      <a:hlink>
        <a:srgbClr val="93C842"/>
      </a:hlink>
      <a:folHlink>
        <a:srgbClr val="93C842"/>
      </a:folHlink>
    </a:clrScheme>
    <a:fontScheme name="Custom 18">
      <a:majorFont>
        <a:latin typeface="Franklin Gothic Book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6F3F95-1380-47AE-A2B1-F0D594E2DC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{215DF5FA-F064-42A9-960B-EA6DBDA468B9}tf16392796_win32.dotx</Template>
  <TotalTime>169</TotalTime>
  <Pages>1</Pages>
  <Words>537</Words>
  <Characters>2954</Characters>
  <Application>Microsoft Office Word</Application>
  <DocSecurity>0</DocSecurity>
  <Lines>24</Lines>
  <Paragraphs>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OPTIMUS-TEC</dc:subject>
  <dc:creator>Michael Alvarez</dc:creator>
  <cp:keywords/>
  <dc:description/>
  <cp:lastModifiedBy>Michael Alvarez Herrera</cp:lastModifiedBy>
  <cp:revision>5</cp:revision>
  <dcterms:created xsi:type="dcterms:W3CDTF">2023-02-28T22:50:00Z</dcterms:created>
  <dcterms:modified xsi:type="dcterms:W3CDTF">2023-03-09T05:55:00Z</dcterms:modified>
</cp:coreProperties>
</file>